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C2FB1" w14:textId="77777777" w:rsidR="00FE576D" w:rsidRPr="00435446" w:rsidRDefault="00E868EF" w:rsidP="00435446">
      <w:pPr>
        <w:pStyle w:val="Title"/>
      </w:pPr>
      <w:sdt>
        <w:sdtPr>
          <w:alias w:val="Enter title:"/>
          <w:tag w:val="Enter title:"/>
          <w:id w:val="-479621438"/>
          <w:placeholder>
            <w:docPart w:val="A72B6147E56041F9A034E0C5965BC229"/>
          </w:placeholder>
          <w:temporary/>
          <w:showingPlcHdr/>
          <w15:appearance w15:val="hidden"/>
        </w:sdtPr>
        <w:sdtEndPr/>
        <w:sdtContent>
          <w:r w:rsidR="00C41E6E" w:rsidRPr="00435446">
            <w:t>Minutes</w:t>
          </w:r>
        </w:sdtContent>
      </w:sdt>
    </w:p>
    <w:p w14:paraId="639E90BC" w14:textId="18442936" w:rsidR="00FE576D" w:rsidRDefault="0024239C">
      <w:pPr>
        <w:pStyle w:val="Subtitle"/>
      </w:pPr>
      <w:r>
        <w:t>Eatontown Complete Streets Advisory Committee (</w:t>
      </w:r>
      <w:r w:rsidRPr="00F75E69">
        <w:rPr>
          <w:noProof/>
        </w:rPr>
        <w:t>ECSAC</w:t>
      </w:r>
      <w:r>
        <w:t>)</w:t>
      </w:r>
    </w:p>
    <w:p w14:paraId="55236AAA" w14:textId="31D11041" w:rsidR="00FE576D" w:rsidRDefault="00E868EF" w:rsidP="00774146">
      <w:pPr>
        <w:pStyle w:val="Date"/>
      </w:pPr>
      <w:sdt>
        <w:sdtPr>
          <w:rPr>
            <w:rStyle w:val="IntenseEmphasis"/>
          </w:rPr>
          <w:alias w:val="Date and time:"/>
          <w:tag w:val="Date and time:"/>
          <w:id w:val="721090451"/>
          <w:placeholder>
            <w:docPart w:val="EF181F15D095497FACB9D915573A82DA"/>
          </w:placeholder>
          <w:temporary/>
          <w:showingPlcHdr/>
          <w15:appearance w15:val="hidden"/>
        </w:sdtPr>
        <w:sdtEndPr>
          <w:rPr>
            <w:rStyle w:val="IntenseEmphasis"/>
          </w:rPr>
        </w:sdtEndPr>
        <w:sdtContent>
          <w:r w:rsidR="00684306" w:rsidRPr="00AB3E35">
            <w:rPr>
              <w:rStyle w:val="IntenseEmphasis"/>
            </w:rPr>
            <w:t>Date | time</w:t>
          </w:r>
        </w:sdtContent>
      </w:sdt>
      <w:r w:rsidR="00684306">
        <w:rPr>
          <w:rStyle w:val="IntenseEmphasis"/>
        </w:rPr>
        <w:t xml:space="preserve"> </w:t>
      </w:r>
      <w:r w:rsidR="00B14B7F">
        <w:t>12 May</w:t>
      </w:r>
      <w:r w:rsidR="00E408FB">
        <w:t xml:space="preserve"> </w:t>
      </w:r>
      <w:r w:rsidR="00D4376C">
        <w:t>20</w:t>
      </w:r>
      <w:r w:rsidR="00866684">
        <w:t>20</w:t>
      </w:r>
      <w:r w:rsidR="0024239C">
        <w:t xml:space="preserve"> from </w:t>
      </w:r>
      <w:r w:rsidR="00B14B7F">
        <w:t>6:00</w:t>
      </w:r>
      <w:r w:rsidR="00E408FB">
        <w:t xml:space="preserve"> P</w:t>
      </w:r>
      <w:r w:rsidR="00731587">
        <w:t>M</w:t>
      </w:r>
      <w:r w:rsidR="0024239C">
        <w:t xml:space="preserve"> to </w:t>
      </w:r>
      <w:r w:rsidR="00B36AF0">
        <w:t>6:45</w:t>
      </w:r>
      <w:r w:rsidR="00E408FB">
        <w:t xml:space="preserve"> P</w:t>
      </w:r>
      <w:r w:rsidR="0024239C">
        <w:t>M</w:t>
      </w:r>
      <w:r w:rsidR="003B5FCE">
        <w:t xml:space="preserve"> | </w:t>
      </w:r>
      <w:sdt>
        <w:sdtPr>
          <w:rPr>
            <w:rStyle w:val="IntenseEmphasis"/>
          </w:rPr>
          <w:alias w:val="Meeting called to order by:"/>
          <w:tag w:val="Meeting called to order by:"/>
          <w:id w:val="-1195924611"/>
          <w:placeholder>
            <w:docPart w:val="7801B93505184F128A9E85FC468196F9"/>
          </w:placeholder>
          <w:temporary/>
          <w:showingPlcHdr/>
          <w15:appearance w15:val="hidden"/>
        </w:sdtPr>
        <w:sdtEndPr>
          <w:rPr>
            <w:rStyle w:val="IntenseEmphasis"/>
          </w:rPr>
        </w:sdtEndPr>
        <w:sdtContent>
          <w:r w:rsidR="00684306" w:rsidRPr="00AB3E35">
            <w:rPr>
              <w:rStyle w:val="IntenseEmphasis"/>
            </w:rPr>
            <w:t>Meeting called to order by</w:t>
          </w:r>
        </w:sdtContent>
      </w:sdt>
      <w:r w:rsidR="00684306">
        <w:t xml:space="preserve"> </w:t>
      </w:r>
      <w:r w:rsidR="0024239C">
        <w:t>Candace Faust</w:t>
      </w:r>
    </w:p>
    <w:p w14:paraId="4ABFEAF3" w14:textId="6358DDF4" w:rsidR="00FE576D" w:rsidRDefault="0024239C">
      <w:pPr>
        <w:pStyle w:val="Heading1"/>
      </w:pPr>
      <w:r>
        <w:t>Attendance</w:t>
      </w:r>
    </w:p>
    <w:p w14:paraId="3FA55B65" w14:textId="21EA36C8" w:rsidR="00FE576D" w:rsidRPr="00F86F55" w:rsidRDefault="0024239C">
      <w:r w:rsidRPr="0065192E">
        <w:rPr>
          <w:b/>
        </w:rPr>
        <w:t>Present</w:t>
      </w:r>
      <w:r>
        <w:t>:</w:t>
      </w:r>
      <w:r w:rsidR="00306B83">
        <w:t xml:space="preserve"> </w:t>
      </w:r>
      <w:r w:rsidR="00C03849" w:rsidRPr="00F86F55">
        <w:t>Candace Faust (chair</w:t>
      </w:r>
      <w:r w:rsidR="00C03849">
        <w:t>),</w:t>
      </w:r>
      <w:r w:rsidR="00C03849" w:rsidRPr="00F86F55">
        <w:t xml:space="preserve"> </w:t>
      </w:r>
      <w:r w:rsidR="00C03849" w:rsidRPr="00866684">
        <w:t>Joe Olsavsky</w:t>
      </w:r>
      <w:r w:rsidR="00C03849">
        <w:t xml:space="preserve"> (council rep), </w:t>
      </w:r>
      <w:r w:rsidR="00C03849" w:rsidRPr="00F86F55">
        <w:t>Barbara Stark</w:t>
      </w:r>
      <w:r w:rsidR="00C03849">
        <w:t>,</w:t>
      </w:r>
      <w:r w:rsidR="00C03849" w:rsidRPr="00B27C29">
        <w:t xml:space="preserve"> </w:t>
      </w:r>
      <w:r w:rsidR="00C03849" w:rsidRPr="00F86F55">
        <w:t>Kevin Halvorsen</w:t>
      </w:r>
      <w:r w:rsidR="00C03849">
        <w:t>,</w:t>
      </w:r>
      <w:r w:rsidR="00C03849" w:rsidRPr="00035088">
        <w:t xml:space="preserve"> Steve Fratini (secretary)</w:t>
      </w:r>
      <w:r w:rsidR="00C03849">
        <w:t xml:space="preserve"> </w:t>
      </w:r>
    </w:p>
    <w:p w14:paraId="6A5AD904" w14:textId="1F4B6B75" w:rsidR="00035088" w:rsidRDefault="00F02A98">
      <w:r>
        <w:rPr>
          <w:b/>
        </w:rPr>
        <w:t>Not Present</w:t>
      </w:r>
      <w:r w:rsidR="0024239C">
        <w:t>:</w:t>
      </w:r>
      <w:r w:rsidR="00C03849" w:rsidRPr="00C03849">
        <w:t xml:space="preserve"> </w:t>
      </w:r>
    </w:p>
    <w:sdt>
      <w:sdtPr>
        <w:alias w:val="Approval of minutes:"/>
        <w:tag w:val="Approval of minutes:"/>
        <w:id w:val="96078072"/>
        <w:placeholder>
          <w:docPart w:val="4005CB89E4394F10A9C2CBA5A80EC381"/>
        </w:placeholder>
        <w:temporary/>
        <w:showingPlcHdr/>
        <w15:appearance w15:val="hidden"/>
      </w:sdtPr>
      <w:sdtEndPr/>
      <w:sdtContent>
        <w:p w14:paraId="45B019D7" w14:textId="77777777" w:rsidR="00FE576D" w:rsidRPr="00C54681" w:rsidRDefault="00C54681">
          <w:pPr>
            <w:pStyle w:val="Heading1"/>
          </w:pPr>
          <w:r>
            <w:t>Approval of Minutes</w:t>
          </w:r>
        </w:p>
      </w:sdtContent>
    </w:sdt>
    <w:p w14:paraId="49739F1A" w14:textId="0D93F1D9" w:rsidR="00F02A98" w:rsidRDefault="009C3872">
      <w:r>
        <w:t xml:space="preserve"> </w:t>
      </w:r>
      <w:r w:rsidR="00F7402C">
        <w:t xml:space="preserve">Minutes from </w:t>
      </w:r>
      <w:r w:rsidR="00614F68">
        <w:t>January 24</w:t>
      </w:r>
      <w:r w:rsidR="00F7402C">
        <w:t>, 20</w:t>
      </w:r>
      <w:r w:rsidR="007D1593">
        <w:t>20</w:t>
      </w:r>
      <w:r w:rsidR="00866684">
        <w:t xml:space="preserve"> </w:t>
      </w:r>
      <w:r w:rsidR="00C03849">
        <w:t xml:space="preserve">are approved. </w:t>
      </w:r>
    </w:p>
    <w:p w14:paraId="0E9203C6" w14:textId="45D094A3" w:rsidR="00FE576D" w:rsidRDefault="0024239C">
      <w:pPr>
        <w:pStyle w:val="Heading1"/>
      </w:pPr>
      <w:r>
        <w:t>Agenda</w:t>
      </w:r>
    </w:p>
    <w:p w14:paraId="14F7186B" w14:textId="732AB7A9" w:rsidR="00A5024B" w:rsidRDefault="0024239C" w:rsidP="00F02A98">
      <w:pPr>
        <w:pStyle w:val="ListParagraph"/>
        <w:numPr>
          <w:ilvl w:val="0"/>
          <w:numId w:val="19"/>
        </w:numPr>
      </w:pPr>
      <w:r>
        <w:t>Roll call</w:t>
      </w:r>
    </w:p>
    <w:p w14:paraId="48D4D531" w14:textId="24EBB652" w:rsidR="00C03849" w:rsidRDefault="00C03849" w:rsidP="00F02A98">
      <w:pPr>
        <w:pStyle w:val="ListParagraph"/>
        <w:numPr>
          <w:ilvl w:val="0"/>
          <w:numId w:val="19"/>
        </w:numPr>
      </w:pPr>
      <w:r>
        <w:t>Approval of minutes</w:t>
      </w:r>
      <w:r w:rsidR="00F310C5">
        <w:t xml:space="preserve"> </w:t>
      </w:r>
      <w:r w:rsidR="00614F68">
        <w:t>Jan. 24</w:t>
      </w:r>
      <w:r w:rsidR="00614F68" w:rsidRPr="00614F68">
        <w:rPr>
          <w:vertAlign w:val="superscript"/>
        </w:rPr>
        <w:t>th</w:t>
      </w:r>
      <w:r w:rsidR="00614F68">
        <w:t xml:space="preserve"> meeting</w:t>
      </w:r>
    </w:p>
    <w:p w14:paraId="01BE20D0" w14:textId="1D12EF9A" w:rsidR="00614F68" w:rsidRDefault="00614F68" w:rsidP="00F02A98">
      <w:pPr>
        <w:pStyle w:val="ListParagraph"/>
        <w:numPr>
          <w:ilvl w:val="0"/>
          <w:numId w:val="19"/>
        </w:numPr>
      </w:pPr>
      <w:r>
        <w:t xml:space="preserve">NJ DOT </w:t>
      </w:r>
      <w:r w:rsidRPr="00614F68">
        <w:t>Local Bicycle/Pedestrian Planning Assistance Program</w:t>
      </w:r>
    </w:p>
    <w:p w14:paraId="5973323A" w14:textId="772C6171" w:rsidR="00C9510D" w:rsidRDefault="00D4376C" w:rsidP="00A73D20">
      <w:pPr>
        <w:pStyle w:val="ListParagraph"/>
        <w:numPr>
          <w:ilvl w:val="0"/>
          <w:numId w:val="19"/>
        </w:numPr>
      </w:pPr>
      <w:bookmarkStart w:id="0" w:name="_Hlk6576418"/>
      <w:r>
        <w:t>AOB</w:t>
      </w:r>
    </w:p>
    <w:p w14:paraId="529381FC" w14:textId="3DC29152" w:rsidR="00F310C5" w:rsidRDefault="00614F68" w:rsidP="00DA0F46">
      <w:pPr>
        <w:pStyle w:val="ListParagraph"/>
        <w:numPr>
          <w:ilvl w:val="1"/>
          <w:numId w:val="19"/>
        </w:numPr>
      </w:pPr>
      <w:r>
        <w:t>TBD</w:t>
      </w:r>
    </w:p>
    <w:bookmarkEnd w:id="0"/>
    <w:p w14:paraId="0AFD29D3" w14:textId="6BE7A359" w:rsidR="00306B83" w:rsidRDefault="00306B83" w:rsidP="00306B83">
      <w:pPr>
        <w:pStyle w:val="Heading1"/>
      </w:pPr>
      <w:r>
        <w:t>Discussion</w:t>
      </w:r>
    </w:p>
    <w:p w14:paraId="0AC85289" w14:textId="39C1591A" w:rsidR="006D5AD3" w:rsidRDefault="00DE1FB1" w:rsidP="00866684">
      <w:pPr>
        <w:ind w:left="360"/>
      </w:pPr>
      <w:bookmarkStart w:id="1" w:name="_Hlk524714935"/>
      <w:r>
        <w:t xml:space="preserve">In what follows, “the team” refers to those present at the meeting from the Complete Streets Advisory Committee. </w:t>
      </w:r>
    </w:p>
    <w:p w14:paraId="5E56487C" w14:textId="78BB1FC5" w:rsidR="00C95629" w:rsidRDefault="00F310C5" w:rsidP="004164BD">
      <w:pPr>
        <w:pStyle w:val="ListParagraph"/>
        <w:numPr>
          <w:ilvl w:val="0"/>
          <w:numId w:val="19"/>
        </w:numPr>
      </w:pPr>
      <w:r>
        <w:t xml:space="preserve"> </w:t>
      </w:r>
      <w:r w:rsidR="004164BD">
        <w:t xml:space="preserve">NJ DOT </w:t>
      </w:r>
      <w:r w:rsidR="004164BD" w:rsidRPr="00614F68">
        <w:t>Local Bicycle/Pedestrian Planning Assistance Program</w:t>
      </w:r>
    </w:p>
    <w:p w14:paraId="3DBEB344" w14:textId="15C80312" w:rsidR="004164BD" w:rsidRDefault="004164BD" w:rsidP="004164BD">
      <w:pPr>
        <w:pStyle w:val="ListParagraph"/>
        <w:numPr>
          <w:ilvl w:val="1"/>
          <w:numId w:val="19"/>
        </w:numPr>
      </w:pPr>
      <w:r>
        <w:t>Requires a cover letter signed by mayor or business administrator (Candace has some text that can be reused with some modification)</w:t>
      </w:r>
    </w:p>
    <w:p w14:paraId="352A9119" w14:textId="131E7C44" w:rsidR="004164BD" w:rsidRDefault="004164BD" w:rsidP="004164BD">
      <w:pPr>
        <w:pStyle w:val="ListParagraph"/>
        <w:numPr>
          <w:ilvl w:val="1"/>
          <w:numId w:val="19"/>
        </w:numPr>
      </w:pPr>
      <w:r>
        <w:t xml:space="preserve">We should mention that the borough is divided into quadrants. </w:t>
      </w:r>
    </w:p>
    <w:p w14:paraId="79CFB4A7" w14:textId="1391F8B9" w:rsidR="004164BD" w:rsidRDefault="004164BD" w:rsidP="004164BD">
      <w:pPr>
        <w:pStyle w:val="ListParagraph"/>
        <w:numPr>
          <w:ilvl w:val="1"/>
          <w:numId w:val="19"/>
        </w:numPr>
      </w:pPr>
      <w:r>
        <w:t xml:space="preserve">We should mention 10-minut walk to park initiative. </w:t>
      </w:r>
    </w:p>
    <w:p w14:paraId="2A575580" w14:textId="5E136FB9" w:rsidR="004164BD" w:rsidRDefault="004164BD" w:rsidP="009914B3">
      <w:pPr>
        <w:pStyle w:val="ListParagraph"/>
        <w:numPr>
          <w:ilvl w:val="1"/>
          <w:numId w:val="19"/>
        </w:numPr>
      </w:pPr>
      <w:r>
        <w:t>Candace asked Steve for some help with maps. She suggested a separate map for problem roads.</w:t>
      </w:r>
      <w:r w:rsidR="009914B3">
        <w:t xml:space="preserve"> Kevin suggested that we</w:t>
      </w:r>
      <w:r>
        <w:t xml:space="preserve"> do a map per quadrant. </w:t>
      </w:r>
    </w:p>
    <w:p w14:paraId="224A1916" w14:textId="490C5073" w:rsidR="004164BD" w:rsidRDefault="004164BD" w:rsidP="004164BD">
      <w:pPr>
        <w:pStyle w:val="ListParagraph"/>
        <w:numPr>
          <w:ilvl w:val="1"/>
          <w:numId w:val="19"/>
        </w:numPr>
      </w:pPr>
      <w:r>
        <w:t xml:space="preserve">We need supporting </w:t>
      </w:r>
      <w:r w:rsidR="009914B3">
        <w:t xml:space="preserve">data and </w:t>
      </w:r>
      <w:r>
        <w:t>statistics.</w:t>
      </w:r>
    </w:p>
    <w:p w14:paraId="042EC8AC" w14:textId="1D927E82" w:rsidR="004164BD" w:rsidRDefault="004164BD" w:rsidP="004164BD">
      <w:pPr>
        <w:pStyle w:val="ListParagraph"/>
        <w:numPr>
          <w:ilvl w:val="1"/>
          <w:numId w:val="19"/>
        </w:numPr>
      </w:pPr>
      <w:r>
        <w:t xml:space="preserve">We need to describe how the borough will participate in the project. </w:t>
      </w:r>
    </w:p>
    <w:p w14:paraId="180BFDFF" w14:textId="4C4FBC25" w:rsidR="004164BD" w:rsidRDefault="004164BD" w:rsidP="004164BD">
      <w:pPr>
        <w:pStyle w:val="ListParagraph"/>
        <w:numPr>
          <w:ilvl w:val="1"/>
          <w:numId w:val="19"/>
        </w:numPr>
      </w:pPr>
      <w:r>
        <w:t xml:space="preserve">We should mention our community walks. </w:t>
      </w:r>
    </w:p>
    <w:p w14:paraId="29F1C883" w14:textId="2F6DE366" w:rsidR="004164BD" w:rsidRDefault="004164BD" w:rsidP="004164BD">
      <w:pPr>
        <w:pStyle w:val="ListParagraph"/>
        <w:numPr>
          <w:ilvl w:val="1"/>
          <w:numId w:val="19"/>
        </w:numPr>
      </w:pPr>
      <w:r>
        <w:t xml:space="preserve">We will need a council resolution of support for the proposed project. </w:t>
      </w:r>
    </w:p>
    <w:p w14:paraId="25B97ACE" w14:textId="78772E4E" w:rsidR="004164BD" w:rsidRDefault="009914B3" w:rsidP="004164BD">
      <w:pPr>
        <w:pStyle w:val="ListParagraph"/>
        <w:numPr>
          <w:ilvl w:val="1"/>
          <w:numId w:val="19"/>
        </w:numPr>
      </w:pPr>
      <w:r>
        <w:t xml:space="preserve">Need to follow-up with NJ DOT one year after study is complete. </w:t>
      </w:r>
    </w:p>
    <w:p w14:paraId="0F386112" w14:textId="2AB202AC" w:rsidR="009914B3" w:rsidRDefault="009914B3" w:rsidP="004164BD">
      <w:pPr>
        <w:pStyle w:val="ListParagraph"/>
        <w:numPr>
          <w:ilvl w:val="1"/>
          <w:numId w:val="19"/>
        </w:numPr>
      </w:pPr>
      <w:r>
        <w:t xml:space="preserve">We should mention the Eatontown bus-stop inventory and need for additional bus shelters (as well as enhancements to some existing shelters). </w:t>
      </w:r>
    </w:p>
    <w:p w14:paraId="0A1D3AA2" w14:textId="04B6B1A8" w:rsidR="009914B3" w:rsidRDefault="009914B3" w:rsidP="004164BD">
      <w:pPr>
        <w:pStyle w:val="ListParagraph"/>
        <w:numPr>
          <w:ilvl w:val="1"/>
          <w:numId w:val="19"/>
        </w:numPr>
      </w:pPr>
      <w:r>
        <w:t xml:space="preserve">We also need documents of support from the county. </w:t>
      </w:r>
    </w:p>
    <w:p w14:paraId="6FCA33A6" w14:textId="18D91D23" w:rsidR="009914B3" w:rsidRDefault="009914B3" w:rsidP="004164BD">
      <w:pPr>
        <w:pStyle w:val="ListParagraph"/>
        <w:numPr>
          <w:ilvl w:val="1"/>
          <w:numId w:val="19"/>
        </w:numPr>
      </w:pPr>
      <w:r>
        <w:t>We need a letter from EZ Ride.</w:t>
      </w:r>
    </w:p>
    <w:p w14:paraId="5C3F8647" w14:textId="1F3FA8A8" w:rsidR="009914B3" w:rsidRDefault="009E227F" w:rsidP="004164BD">
      <w:pPr>
        <w:pStyle w:val="ListParagraph"/>
        <w:numPr>
          <w:ilvl w:val="1"/>
          <w:numId w:val="19"/>
        </w:numPr>
      </w:pPr>
      <w:r>
        <w:t>The team discuss</w:t>
      </w:r>
      <w:r w:rsidR="000E181E">
        <w:t>ed</w:t>
      </w:r>
      <w:r>
        <w:t xml:space="preserve"> many pedestrian and potential bicycle </w:t>
      </w:r>
      <w:r w:rsidR="009914B3">
        <w:t>paths</w:t>
      </w:r>
      <w:r>
        <w:t xml:space="preserve">, e.g., </w:t>
      </w:r>
    </w:p>
    <w:p w14:paraId="74613556" w14:textId="1C8277F5" w:rsidR="009914B3" w:rsidRDefault="009914B3" w:rsidP="009914B3">
      <w:pPr>
        <w:pStyle w:val="ListParagraph"/>
        <w:numPr>
          <w:ilvl w:val="2"/>
          <w:numId w:val="19"/>
        </w:numPr>
      </w:pPr>
      <w:r>
        <w:t>Weltz Park to 80 Acres Park</w:t>
      </w:r>
    </w:p>
    <w:p w14:paraId="5440C2DA" w14:textId="759FFB6D" w:rsidR="009E227F" w:rsidRDefault="009E227F" w:rsidP="009914B3">
      <w:pPr>
        <w:pStyle w:val="ListParagraph"/>
        <w:numPr>
          <w:ilvl w:val="2"/>
          <w:numId w:val="19"/>
        </w:numPr>
      </w:pPr>
      <w:r>
        <w:t>Industrial Way bike route with an extension to Meridian Rd.</w:t>
      </w:r>
    </w:p>
    <w:p w14:paraId="254A680C" w14:textId="34DF138C" w:rsidR="009914B3" w:rsidRDefault="009914B3" w:rsidP="009914B3">
      <w:pPr>
        <w:pStyle w:val="ListParagraph"/>
        <w:numPr>
          <w:ilvl w:val="2"/>
          <w:numId w:val="19"/>
        </w:numPr>
      </w:pPr>
      <w:r>
        <w:lastRenderedPageBreak/>
        <w:t>Wampum Lake Park to Maxwell Road</w:t>
      </w:r>
      <w:r w:rsidR="009E227F">
        <w:t xml:space="preserve"> (noting that this crosses some DOT property)</w:t>
      </w:r>
    </w:p>
    <w:p w14:paraId="368A42C1" w14:textId="54195FE5" w:rsidR="009914B3" w:rsidRDefault="009914B3" w:rsidP="009914B3">
      <w:pPr>
        <w:pStyle w:val="ListParagraph"/>
        <w:numPr>
          <w:ilvl w:val="2"/>
          <w:numId w:val="19"/>
        </w:numPr>
      </w:pPr>
      <w:r>
        <w:t>Husky Brook Park to Route 547 (Wyckoff Rd) going just South of Rt. 18</w:t>
      </w:r>
      <w:r w:rsidR="009E227F">
        <w:t xml:space="preserve"> (using DOT property)</w:t>
      </w:r>
    </w:p>
    <w:p w14:paraId="6CE15B5B" w14:textId="6335050C" w:rsidR="009E227F" w:rsidRDefault="009E227F" w:rsidP="009914B3">
      <w:pPr>
        <w:pStyle w:val="ListParagraph"/>
        <w:numPr>
          <w:ilvl w:val="2"/>
          <w:numId w:val="19"/>
        </w:numPr>
      </w:pPr>
      <w:r>
        <w:t xml:space="preserve">It was noted that Reynolds, Hope and Wyckoff Rd. are dangerous for pedestrians and bicyclists, but we wanted to get some ideas from NJ DOT on how to make these roads safer. </w:t>
      </w:r>
    </w:p>
    <w:p w14:paraId="7D66E640" w14:textId="77777777" w:rsidR="00BC1AEA" w:rsidRPr="00306B83" w:rsidRDefault="00BC1AEA" w:rsidP="00BC1AEA"/>
    <w:bookmarkEnd w:id="1"/>
    <w:p w14:paraId="1AB024A3" w14:textId="6167CF01" w:rsidR="003B7AC5" w:rsidRPr="00BE0E98" w:rsidRDefault="0024239C" w:rsidP="00A73D20">
      <w:pPr>
        <w:pStyle w:val="Heading1"/>
      </w:pPr>
      <w:r>
        <w:t>Action Items</w:t>
      </w:r>
    </w:p>
    <w:p w14:paraId="7E0367AC" w14:textId="334C9A91" w:rsidR="008D4C0E" w:rsidRDefault="009E227F" w:rsidP="007866F3">
      <w:pPr>
        <w:pStyle w:val="ListParagraph"/>
        <w:numPr>
          <w:ilvl w:val="0"/>
          <w:numId w:val="21"/>
        </w:numPr>
      </w:pPr>
      <w:r>
        <w:t>None</w:t>
      </w:r>
    </w:p>
    <w:p w14:paraId="14BD1A85" w14:textId="77777777" w:rsidR="00FE576D" w:rsidRDefault="00E868EF">
      <w:pPr>
        <w:pStyle w:val="Heading1"/>
      </w:pPr>
      <w:sdt>
        <w:sdtPr>
          <w:alias w:val="Announcements:"/>
          <w:tag w:val="Announcements:"/>
          <w:id w:val="-2057226293"/>
          <w:placeholder>
            <w:docPart w:val="629246C52446405892262936BAB5BEB4"/>
          </w:placeholder>
          <w:temporary/>
          <w:showingPlcHdr/>
          <w15:appearance w15:val="hidden"/>
        </w:sdtPr>
        <w:sdtEndPr/>
        <w:sdtContent>
          <w:r w:rsidR="005D2056">
            <w:t>Announcements</w:t>
          </w:r>
        </w:sdtContent>
      </w:sdt>
    </w:p>
    <w:p w14:paraId="7B059256" w14:textId="44D31397" w:rsidR="0065192E" w:rsidRDefault="00A73D20" w:rsidP="00A73D20">
      <w:r>
        <w:t>None</w:t>
      </w:r>
    </w:p>
    <w:p w14:paraId="1AD8EA6D" w14:textId="77777777" w:rsidR="00FE576D" w:rsidRDefault="00E868EF">
      <w:pPr>
        <w:pStyle w:val="Heading1"/>
      </w:pPr>
      <w:sdt>
        <w:sdtPr>
          <w:alias w:val="Next meeting:"/>
          <w:tag w:val="Next meeting:"/>
          <w:id w:val="-1524860034"/>
          <w:placeholder>
            <w:docPart w:val="65ED000CCBB74F718CC3771BC6B765DA"/>
          </w:placeholder>
          <w:temporary/>
          <w:showingPlcHdr/>
          <w15:appearance w15:val="hidden"/>
        </w:sdtPr>
        <w:sdtEndPr/>
        <w:sdtContent>
          <w:r w:rsidR="005D2056">
            <w:t>Next Meeting</w:t>
          </w:r>
        </w:sdtContent>
      </w:sdt>
    </w:p>
    <w:p w14:paraId="154B2F53" w14:textId="6C99F07F" w:rsidR="00774146" w:rsidRDefault="00F02A98">
      <w:r>
        <w:t>TBD</w:t>
      </w:r>
    </w:p>
    <w:sectPr w:rsidR="00774146">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DC70A" w14:textId="77777777" w:rsidR="00E868EF" w:rsidRDefault="00E868EF">
      <w:r>
        <w:separator/>
      </w:r>
    </w:p>
  </w:endnote>
  <w:endnote w:type="continuationSeparator" w:id="0">
    <w:p w14:paraId="7D277D39" w14:textId="77777777" w:rsidR="00E868EF" w:rsidRDefault="00E8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3FF28" w14:textId="77777777" w:rsidR="00FE576D" w:rsidRDefault="003B5FCE">
    <w:pPr>
      <w:pStyle w:val="Footer"/>
    </w:pPr>
    <w:r>
      <w:t xml:space="preserve">Page </w:t>
    </w:r>
    <w:r>
      <w:fldChar w:fldCharType="begin"/>
    </w:r>
    <w:r>
      <w:instrText xml:space="preserve"> PAGE   \* MERGEFORMAT </w:instrText>
    </w:r>
    <w:r>
      <w:fldChar w:fldCharType="separate"/>
    </w:r>
    <w:r w:rsidR="00F925B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1AD81" w14:textId="77777777" w:rsidR="00E868EF" w:rsidRDefault="00E868EF">
      <w:r>
        <w:separator/>
      </w:r>
    </w:p>
  </w:footnote>
  <w:footnote w:type="continuationSeparator" w:id="0">
    <w:p w14:paraId="6304944E" w14:textId="77777777" w:rsidR="00E868EF" w:rsidRDefault="00E86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F7F99"/>
    <w:multiLevelType w:val="hybridMultilevel"/>
    <w:tmpl w:val="DF6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639CF"/>
    <w:multiLevelType w:val="hybridMultilevel"/>
    <w:tmpl w:val="EDAA13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29490B49"/>
    <w:multiLevelType w:val="hybridMultilevel"/>
    <w:tmpl w:val="8B0E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43532"/>
    <w:multiLevelType w:val="hybridMultilevel"/>
    <w:tmpl w:val="B7AE1E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1132C"/>
    <w:multiLevelType w:val="hybridMultilevel"/>
    <w:tmpl w:val="684E0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2"/>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2"/>
  </w:num>
  <w:num w:numId="18">
    <w:abstractNumId w:val="21"/>
  </w:num>
  <w:num w:numId="19">
    <w:abstractNumId w:val="16"/>
  </w:num>
  <w:num w:numId="20">
    <w:abstractNumId w:val="15"/>
  </w:num>
  <w:num w:numId="21">
    <w:abstractNumId w:val="1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wMzI2NTQxNDNS0lEKTi0uzszPAykwNKoFACbuolQtAAAA"/>
  </w:docVars>
  <w:rsids>
    <w:rsidRoot w:val="005F7819"/>
    <w:rsid w:val="00022357"/>
    <w:rsid w:val="00031BCB"/>
    <w:rsid w:val="00034A32"/>
    <w:rsid w:val="00035088"/>
    <w:rsid w:val="000731EE"/>
    <w:rsid w:val="00073A9B"/>
    <w:rsid w:val="00081D4D"/>
    <w:rsid w:val="00096D59"/>
    <w:rsid w:val="000A0B35"/>
    <w:rsid w:val="000B38EC"/>
    <w:rsid w:val="000B5E2A"/>
    <w:rsid w:val="000D1B9D"/>
    <w:rsid w:val="000D43AF"/>
    <w:rsid w:val="000E181E"/>
    <w:rsid w:val="000E204C"/>
    <w:rsid w:val="000F21A5"/>
    <w:rsid w:val="000F7312"/>
    <w:rsid w:val="00111C88"/>
    <w:rsid w:val="0015352D"/>
    <w:rsid w:val="001557EA"/>
    <w:rsid w:val="0015652F"/>
    <w:rsid w:val="00156FEA"/>
    <w:rsid w:val="00162DDB"/>
    <w:rsid w:val="00165199"/>
    <w:rsid w:val="00177B8C"/>
    <w:rsid w:val="001834FA"/>
    <w:rsid w:val="001841D3"/>
    <w:rsid w:val="00193771"/>
    <w:rsid w:val="00193926"/>
    <w:rsid w:val="001C6FE0"/>
    <w:rsid w:val="001D3813"/>
    <w:rsid w:val="001E5833"/>
    <w:rsid w:val="001E62D9"/>
    <w:rsid w:val="001F2E5F"/>
    <w:rsid w:val="001F348C"/>
    <w:rsid w:val="001F44DE"/>
    <w:rsid w:val="00214966"/>
    <w:rsid w:val="0021686D"/>
    <w:rsid w:val="0024239C"/>
    <w:rsid w:val="00247430"/>
    <w:rsid w:val="002A2B44"/>
    <w:rsid w:val="002A3FCB"/>
    <w:rsid w:val="002C4834"/>
    <w:rsid w:val="002D3701"/>
    <w:rsid w:val="002E0E70"/>
    <w:rsid w:val="002E12E8"/>
    <w:rsid w:val="002E295A"/>
    <w:rsid w:val="002F25C2"/>
    <w:rsid w:val="002F3992"/>
    <w:rsid w:val="002F3B6C"/>
    <w:rsid w:val="00305C57"/>
    <w:rsid w:val="00306B83"/>
    <w:rsid w:val="00313716"/>
    <w:rsid w:val="0034387A"/>
    <w:rsid w:val="003459F9"/>
    <w:rsid w:val="00352223"/>
    <w:rsid w:val="00370FED"/>
    <w:rsid w:val="0037153F"/>
    <w:rsid w:val="00383524"/>
    <w:rsid w:val="00385D11"/>
    <w:rsid w:val="003871FA"/>
    <w:rsid w:val="00387262"/>
    <w:rsid w:val="00396A6C"/>
    <w:rsid w:val="003A3D12"/>
    <w:rsid w:val="003B5FCE"/>
    <w:rsid w:val="003B7AC5"/>
    <w:rsid w:val="003C6126"/>
    <w:rsid w:val="003D0504"/>
    <w:rsid w:val="003D071C"/>
    <w:rsid w:val="003D359B"/>
    <w:rsid w:val="003D64E1"/>
    <w:rsid w:val="003E5FC7"/>
    <w:rsid w:val="003F1F8B"/>
    <w:rsid w:val="00402E7E"/>
    <w:rsid w:val="00404EA6"/>
    <w:rsid w:val="00416222"/>
    <w:rsid w:val="004164BD"/>
    <w:rsid w:val="004176D0"/>
    <w:rsid w:val="00424F9F"/>
    <w:rsid w:val="00435446"/>
    <w:rsid w:val="00492316"/>
    <w:rsid w:val="004942F5"/>
    <w:rsid w:val="004D05A5"/>
    <w:rsid w:val="004E13EE"/>
    <w:rsid w:val="004F4532"/>
    <w:rsid w:val="00506C3D"/>
    <w:rsid w:val="00512133"/>
    <w:rsid w:val="00520049"/>
    <w:rsid w:val="00524F5F"/>
    <w:rsid w:val="00533564"/>
    <w:rsid w:val="00544559"/>
    <w:rsid w:val="00552697"/>
    <w:rsid w:val="00557E13"/>
    <w:rsid w:val="00561436"/>
    <w:rsid w:val="005625F5"/>
    <w:rsid w:val="00570D0A"/>
    <w:rsid w:val="0058206D"/>
    <w:rsid w:val="005872CB"/>
    <w:rsid w:val="00597D28"/>
    <w:rsid w:val="005A0D26"/>
    <w:rsid w:val="005A3A2F"/>
    <w:rsid w:val="005D2056"/>
    <w:rsid w:val="005F1FC2"/>
    <w:rsid w:val="005F7819"/>
    <w:rsid w:val="00614F68"/>
    <w:rsid w:val="00620087"/>
    <w:rsid w:val="00632063"/>
    <w:rsid w:val="00632221"/>
    <w:rsid w:val="006444FA"/>
    <w:rsid w:val="00645B01"/>
    <w:rsid w:val="0065192E"/>
    <w:rsid w:val="006579CA"/>
    <w:rsid w:val="00680E05"/>
    <w:rsid w:val="00684306"/>
    <w:rsid w:val="00691475"/>
    <w:rsid w:val="006C408E"/>
    <w:rsid w:val="006D3676"/>
    <w:rsid w:val="006D5AD3"/>
    <w:rsid w:val="006F09DD"/>
    <w:rsid w:val="007173EB"/>
    <w:rsid w:val="007178C8"/>
    <w:rsid w:val="00731498"/>
    <w:rsid w:val="00731587"/>
    <w:rsid w:val="007530A6"/>
    <w:rsid w:val="00760D21"/>
    <w:rsid w:val="00761CE1"/>
    <w:rsid w:val="007638A6"/>
    <w:rsid w:val="00765ACC"/>
    <w:rsid w:val="00771C2A"/>
    <w:rsid w:val="00774146"/>
    <w:rsid w:val="007866F3"/>
    <w:rsid w:val="00786D8E"/>
    <w:rsid w:val="007B14C4"/>
    <w:rsid w:val="007B47A6"/>
    <w:rsid w:val="007C4DBC"/>
    <w:rsid w:val="007D1593"/>
    <w:rsid w:val="007D2EDD"/>
    <w:rsid w:val="007D3AE7"/>
    <w:rsid w:val="007E1B22"/>
    <w:rsid w:val="007E2C99"/>
    <w:rsid w:val="007E5C8D"/>
    <w:rsid w:val="008007C2"/>
    <w:rsid w:val="00810082"/>
    <w:rsid w:val="00810537"/>
    <w:rsid w:val="00811E88"/>
    <w:rsid w:val="00815E3F"/>
    <w:rsid w:val="008264DE"/>
    <w:rsid w:val="00826731"/>
    <w:rsid w:val="00830A1A"/>
    <w:rsid w:val="00831E1D"/>
    <w:rsid w:val="0083695F"/>
    <w:rsid w:val="00844D5C"/>
    <w:rsid w:val="00866684"/>
    <w:rsid w:val="00872423"/>
    <w:rsid w:val="00872F14"/>
    <w:rsid w:val="00883FFD"/>
    <w:rsid w:val="008A064C"/>
    <w:rsid w:val="008A6940"/>
    <w:rsid w:val="008B3974"/>
    <w:rsid w:val="008B5BFB"/>
    <w:rsid w:val="008C11B7"/>
    <w:rsid w:val="008C192F"/>
    <w:rsid w:val="008C354F"/>
    <w:rsid w:val="008C71D1"/>
    <w:rsid w:val="008D4C0E"/>
    <w:rsid w:val="008E0958"/>
    <w:rsid w:val="008E1349"/>
    <w:rsid w:val="008F14F6"/>
    <w:rsid w:val="00907E8B"/>
    <w:rsid w:val="00907EA5"/>
    <w:rsid w:val="00914F68"/>
    <w:rsid w:val="0094109C"/>
    <w:rsid w:val="00941685"/>
    <w:rsid w:val="00941803"/>
    <w:rsid w:val="009579FE"/>
    <w:rsid w:val="00961B04"/>
    <w:rsid w:val="00965A86"/>
    <w:rsid w:val="00971A71"/>
    <w:rsid w:val="00972F8B"/>
    <w:rsid w:val="00974130"/>
    <w:rsid w:val="009914B3"/>
    <w:rsid w:val="009C3872"/>
    <w:rsid w:val="009D1B83"/>
    <w:rsid w:val="009E227F"/>
    <w:rsid w:val="009E2FF0"/>
    <w:rsid w:val="00A1011E"/>
    <w:rsid w:val="00A32DCA"/>
    <w:rsid w:val="00A5024B"/>
    <w:rsid w:val="00A54EE3"/>
    <w:rsid w:val="00A648D9"/>
    <w:rsid w:val="00A70941"/>
    <w:rsid w:val="00A73D20"/>
    <w:rsid w:val="00A87014"/>
    <w:rsid w:val="00A96CBD"/>
    <w:rsid w:val="00AA4E53"/>
    <w:rsid w:val="00AB3E35"/>
    <w:rsid w:val="00AC50B6"/>
    <w:rsid w:val="00AC79D1"/>
    <w:rsid w:val="00AD1AC5"/>
    <w:rsid w:val="00AE1235"/>
    <w:rsid w:val="00AF4981"/>
    <w:rsid w:val="00B14B7F"/>
    <w:rsid w:val="00B276C2"/>
    <w:rsid w:val="00B27C29"/>
    <w:rsid w:val="00B36AF0"/>
    <w:rsid w:val="00B41996"/>
    <w:rsid w:val="00B42E8B"/>
    <w:rsid w:val="00B472FB"/>
    <w:rsid w:val="00B47510"/>
    <w:rsid w:val="00B51AD7"/>
    <w:rsid w:val="00B5324D"/>
    <w:rsid w:val="00B618DE"/>
    <w:rsid w:val="00B65DFC"/>
    <w:rsid w:val="00B7242C"/>
    <w:rsid w:val="00BB5F80"/>
    <w:rsid w:val="00BC03CB"/>
    <w:rsid w:val="00BC1AEA"/>
    <w:rsid w:val="00BC3D83"/>
    <w:rsid w:val="00BE0E98"/>
    <w:rsid w:val="00BE4BC7"/>
    <w:rsid w:val="00BF0573"/>
    <w:rsid w:val="00C03849"/>
    <w:rsid w:val="00C04B20"/>
    <w:rsid w:val="00C07CF6"/>
    <w:rsid w:val="00C125DE"/>
    <w:rsid w:val="00C16792"/>
    <w:rsid w:val="00C31350"/>
    <w:rsid w:val="00C41E6E"/>
    <w:rsid w:val="00C47273"/>
    <w:rsid w:val="00C54681"/>
    <w:rsid w:val="00C73D3B"/>
    <w:rsid w:val="00C7447B"/>
    <w:rsid w:val="00C9510D"/>
    <w:rsid w:val="00C95629"/>
    <w:rsid w:val="00C95C6A"/>
    <w:rsid w:val="00CE41FE"/>
    <w:rsid w:val="00CF4711"/>
    <w:rsid w:val="00D107AE"/>
    <w:rsid w:val="00D22509"/>
    <w:rsid w:val="00D4376C"/>
    <w:rsid w:val="00D45D9A"/>
    <w:rsid w:val="00D64360"/>
    <w:rsid w:val="00D9262D"/>
    <w:rsid w:val="00D9591A"/>
    <w:rsid w:val="00DA0F46"/>
    <w:rsid w:val="00DA281C"/>
    <w:rsid w:val="00DA3398"/>
    <w:rsid w:val="00DE1FB1"/>
    <w:rsid w:val="00E0109F"/>
    <w:rsid w:val="00E11ABB"/>
    <w:rsid w:val="00E161F1"/>
    <w:rsid w:val="00E37B12"/>
    <w:rsid w:val="00E408FB"/>
    <w:rsid w:val="00E418E5"/>
    <w:rsid w:val="00E46923"/>
    <w:rsid w:val="00E60A93"/>
    <w:rsid w:val="00E868EF"/>
    <w:rsid w:val="00E90FBE"/>
    <w:rsid w:val="00EA59B6"/>
    <w:rsid w:val="00EB31C6"/>
    <w:rsid w:val="00ED2908"/>
    <w:rsid w:val="00EE0A4E"/>
    <w:rsid w:val="00F0123A"/>
    <w:rsid w:val="00F02A98"/>
    <w:rsid w:val="00F209E9"/>
    <w:rsid w:val="00F21459"/>
    <w:rsid w:val="00F310C5"/>
    <w:rsid w:val="00F31BB3"/>
    <w:rsid w:val="00F32C4E"/>
    <w:rsid w:val="00F349A0"/>
    <w:rsid w:val="00F427D1"/>
    <w:rsid w:val="00F7402C"/>
    <w:rsid w:val="00F75E69"/>
    <w:rsid w:val="00F76AA9"/>
    <w:rsid w:val="00F82954"/>
    <w:rsid w:val="00F86F55"/>
    <w:rsid w:val="00F9136A"/>
    <w:rsid w:val="00F925B9"/>
    <w:rsid w:val="00F93CA7"/>
    <w:rsid w:val="00F9582E"/>
    <w:rsid w:val="00FA0E43"/>
    <w:rsid w:val="00FA4A61"/>
    <w:rsid w:val="00FB2903"/>
    <w:rsid w:val="00FB2C95"/>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AB3B4C"/>
  <w15:chartTrackingRefBased/>
  <w15:docId w15:val="{37089024-5E2B-4E88-84EB-1F0151CA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styleId="UnresolvedMention">
    <w:name w:val="Unresolved Mention"/>
    <w:basedOn w:val="DefaultParagraphFont"/>
    <w:uiPriority w:val="99"/>
    <w:semiHidden/>
    <w:unhideWhenUsed/>
    <w:rsid w:val="00D6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rat\AppData\Local\Packages\Microsoft.Office.Desktop_8wekyb3d8bbwe\LocalCache\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2B6147E56041F9A034E0C5965BC229"/>
        <w:category>
          <w:name w:val="General"/>
          <w:gallery w:val="placeholder"/>
        </w:category>
        <w:types>
          <w:type w:val="bbPlcHdr"/>
        </w:types>
        <w:behaviors>
          <w:behavior w:val="content"/>
        </w:behaviors>
        <w:guid w:val="{03906F78-0836-4340-9F5D-B83B57EBDB37}"/>
      </w:docPartPr>
      <w:docPartBody>
        <w:p w:rsidR="007412C2" w:rsidRDefault="004A4721">
          <w:pPr>
            <w:pStyle w:val="A72B6147E56041F9A034E0C5965BC229"/>
          </w:pPr>
          <w:r w:rsidRPr="00435446">
            <w:t>Minutes</w:t>
          </w:r>
        </w:p>
      </w:docPartBody>
    </w:docPart>
    <w:docPart>
      <w:docPartPr>
        <w:name w:val="EF181F15D095497FACB9D915573A82DA"/>
        <w:category>
          <w:name w:val="General"/>
          <w:gallery w:val="placeholder"/>
        </w:category>
        <w:types>
          <w:type w:val="bbPlcHdr"/>
        </w:types>
        <w:behaviors>
          <w:behavior w:val="content"/>
        </w:behaviors>
        <w:guid w:val="{20539033-A86E-45F0-9663-93CB3C11C277}"/>
      </w:docPartPr>
      <w:docPartBody>
        <w:p w:rsidR="007412C2" w:rsidRDefault="004A4721">
          <w:pPr>
            <w:pStyle w:val="EF181F15D095497FACB9D915573A82DA"/>
          </w:pPr>
          <w:r w:rsidRPr="00AB3E35">
            <w:rPr>
              <w:rStyle w:val="IntenseEmphasis"/>
            </w:rPr>
            <w:t>Date | time</w:t>
          </w:r>
        </w:p>
      </w:docPartBody>
    </w:docPart>
    <w:docPart>
      <w:docPartPr>
        <w:name w:val="7801B93505184F128A9E85FC468196F9"/>
        <w:category>
          <w:name w:val="General"/>
          <w:gallery w:val="placeholder"/>
        </w:category>
        <w:types>
          <w:type w:val="bbPlcHdr"/>
        </w:types>
        <w:behaviors>
          <w:behavior w:val="content"/>
        </w:behaviors>
        <w:guid w:val="{90F691DD-F471-4E76-B098-C0966E19509B}"/>
      </w:docPartPr>
      <w:docPartBody>
        <w:p w:rsidR="007412C2" w:rsidRDefault="004A4721">
          <w:pPr>
            <w:pStyle w:val="7801B93505184F128A9E85FC468196F9"/>
          </w:pPr>
          <w:r w:rsidRPr="00AB3E35">
            <w:rPr>
              <w:rStyle w:val="IntenseEmphasis"/>
            </w:rPr>
            <w:t>Meeting called to order by</w:t>
          </w:r>
        </w:p>
      </w:docPartBody>
    </w:docPart>
    <w:docPart>
      <w:docPartPr>
        <w:name w:val="4005CB89E4394F10A9C2CBA5A80EC381"/>
        <w:category>
          <w:name w:val="General"/>
          <w:gallery w:val="placeholder"/>
        </w:category>
        <w:types>
          <w:type w:val="bbPlcHdr"/>
        </w:types>
        <w:behaviors>
          <w:behavior w:val="content"/>
        </w:behaviors>
        <w:guid w:val="{52C40C9D-CFE3-4D67-8FE7-5C622C4F3482}"/>
      </w:docPartPr>
      <w:docPartBody>
        <w:p w:rsidR="007412C2" w:rsidRDefault="004A4721">
          <w:pPr>
            <w:pStyle w:val="4005CB89E4394F10A9C2CBA5A80EC381"/>
          </w:pPr>
          <w:r>
            <w:t>Approval of Minutes</w:t>
          </w:r>
        </w:p>
      </w:docPartBody>
    </w:docPart>
    <w:docPart>
      <w:docPartPr>
        <w:name w:val="629246C52446405892262936BAB5BEB4"/>
        <w:category>
          <w:name w:val="General"/>
          <w:gallery w:val="placeholder"/>
        </w:category>
        <w:types>
          <w:type w:val="bbPlcHdr"/>
        </w:types>
        <w:behaviors>
          <w:behavior w:val="content"/>
        </w:behaviors>
        <w:guid w:val="{64CB76D0-AE19-4548-8CF6-BDF3E22228B1}"/>
      </w:docPartPr>
      <w:docPartBody>
        <w:p w:rsidR="007412C2" w:rsidRDefault="004A4721">
          <w:pPr>
            <w:pStyle w:val="629246C52446405892262936BAB5BEB4"/>
          </w:pPr>
          <w:r>
            <w:t>Announcements</w:t>
          </w:r>
        </w:p>
      </w:docPartBody>
    </w:docPart>
    <w:docPart>
      <w:docPartPr>
        <w:name w:val="65ED000CCBB74F718CC3771BC6B765DA"/>
        <w:category>
          <w:name w:val="General"/>
          <w:gallery w:val="placeholder"/>
        </w:category>
        <w:types>
          <w:type w:val="bbPlcHdr"/>
        </w:types>
        <w:behaviors>
          <w:behavior w:val="content"/>
        </w:behaviors>
        <w:guid w:val="{5D0F841B-545D-45A7-9FFF-50FBEE6225F5}"/>
      </w:docPartPr>
      <w:docPartBody>
        <w:p w:rsidR="007412C2" w:rsidRDefault="004A4721">
          <w:pPr>
            <w:pStyle w:val="65ED000CCBB74F718CC3771BC6B765DA"/>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21"/>
    <w:rsid w:val="000D11E6"/>
    <w:rsid w:val="001833A5"/>
    <w:rsid w:val="00197157"/>
    <w:rsid w:val="001D3E97"/>
    <w:rsid w:val="002F3411"/>
    <w:rsid w:val="002F3ED5"/>
    <w:rsid w:val="003A3DE6"/>
    <w:rsid w:val="003E682F"/>
    <w:rsid w:val="0042707D"/>
    <w:rsid w:val="00452FB2"/>
    <w:rsid w:val="004A4721"/>
    <w:rsid w:val="004D03AC"/>
    <w:rsid w:val="00543C8A"/>
    <w:rsid w:val="0059014B"/>
    <w:rsid w:val="005A59E7"/>
    <w:rsid w:val="0063266C"/>
    <w:rsid w:val="0066527C"/>
    <w:rsid w:val="007412C2"/>
    <w:rsid w:val="007625C4"/>
    <w:rsid w:val="007A7569"/>
    <w:rsid w:val="007E07E1"/>
    <w:rsid w:val="007F1168"/>
    <w:rsid w:val="00821171"/>
    <w:rsid w:val="0082684E"/>
    <w:rsid w:val="0082772B"/>
    <w:rsid w:val="008C770C"/>
    <w:rsid w:val="00910A96"/>
    <w:rsid w:val="00994186"/>
    <w:rsid w:val="009947D8"/>
    <w:rsid w:val="009E4A82"/>
    <w:rsid w:val="00A3457C"/>
    <w:rsid w:val="00AD44BF"/>
    <w:rsid w:val="00B04BCE"/>
    <w:rsid w:val="00B54EB0"/>
    <w:rsid w:val="00B70899"/>
    <w:rsid w:val="00BB7FA0"/>
    <w:rsid w:val="00D403D1"/>
    <w:rsid w:val="00DC696F"/>
    <w:rsid w:val="00DD76A1"/>
    <w:rsid w:val="00E12B61"/>
    <w:rsid w:val="00EC5E03"/>
    <w:rsid w:val="00EC79A7"/>
    <w:rsid w:val="00F5414F"/>
    <w:rsid w:val="00FB5260"/>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6147E56041F9A034E0C5965BC229">
    <w:name w:val="A72B6147E56041F9A034E0C5965BC229"/>
  </w:style>
  <w:style w:type="character" w:styleId="IntenseEmphasis">
    <w:name w:val="Intense Emphasis"/>
    <w:basedOn w:val="DefaultParagraphFont"/>
    <w:uiPriority w:val="6"/>
    <w:unhideWhenUsed/>
    <w:qFormat/>
    <w:rPr>
      <w:i/>
      <w:iCs/>
      <w:color w:val="833C0B" w:themeColor="accent2" w:themeShade="80"/>
    </w:rPr>
  </w:style>
  <w:style w:type="paragraph" w:customStyle="1" w:styleId="EF181F15D095497FACB9D915573A82DA">
    <w:name w:val="EF181F15D095497FACB9D915573A82DA"/>
  </w:style>
  <w:style w:type="paragraph" w:customStyle="1" w:styleId="7801B93505184F128A9E85FC468196F9">
    <w:name w:val="7801B93505184F128A9E85FC468196F9"/>
  </w:style>
  <w:style w:type="paragraph" w:customStyle="1" w:styleId="4005CB89E4394F10A9C2CBA5A80EC381">
    <w:name w:val="4005CB89E4394F10A9C2CBA5A80EC381"/>
  </w:style>
  <w:style w:type="paragraph" w:styleId="ListBullet">
    <w:name w:val="List Bullet"/>
    <w:basedOn w:val="Normal"/>
    <w:uiPriority w:val="10"/>
    <w:unhideWhenUsed/>
    <w:qFormat/>
    <w:pPr>
      <w:numPr>
        <w:numId w:val="1"/>
      </w:numPr>
      <w:spacing w:before="100" w:after="100" w:line="240" w:lineRule="auto"/>
      <w:contextualSpacing/>
    </w:pPr>
    <w:rPr>
      <w:szCs w:val="21"/>
      <w:lang w:eastAsia="ja-JP"/>
    </w:rPr>
  </w:style>
  <w:style w:type="paragraph" w:customStyle="1" w:styleId="629246C52446405892262936BAB5BEB4">
    <w:name w:val="629246C52446405892262936BAB5BEB4"/>
  </w:style>
  <w:style w:type="paragraph" w:customStyle="1" w:styleId="65ED000CCBB74F718CC3771BC6B765DA">
    <w:name w:val="65ED000CCBB74F718CC3771BC6B76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docProps/app.xml><?xml version="1.0" encoding="utf-8"?>
<Properties xmlns="http://schemas.openxmlformats.org/officeDocument/2006/extended-properties" xmlns:vt="http://schemas.openxmlformats.org/officeDocument/2006/docPropsVTypes">
  <Template>PTA meeting minutes.dotx</Template>
  <TotalTime>0</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Fratini</dc:creator>
  <cp:lastModifiedBy>Stephen Fratini</cp:lastModifiedBy>
  <cp:revision>3</cp:revision>
  <cp:lastPrinted>2019-02-20T23:47:00Z</cp:lastPrinted>
  <dcterms:created xsi:type="dcterms:W3CDTF">2020-10-08T20:50:00Z</dcterms:created>
  <dcterms:modified xsi:type="dcterms:W3CDTF">2020-10-08T20:50:00Z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