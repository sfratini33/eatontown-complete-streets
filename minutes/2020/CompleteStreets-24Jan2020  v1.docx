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C2FB1" w14:textId="77777777" w:rsidR="00FE576D" w:rsidRPr="00435446" w:rsidRDefault="00544559" w:rsidP="00435446">
      <w:pPr>
        <w:pStyle w:val="Title"/>
      </w:pPr>
      <w:sdt>
        <w:sdtPr>
          <w:alias w:val="Enter title:"/>
          <w:tag w:val="Enter title:"/>
          <w:id w:val="-479621438"/>
          <w:placeholder>
            <w:docPart w:val="A72B6147E56041F9A034E0C5965BC229"/>
          </w:placeholder>
          <w:temporary/>
          <w:showingPlcHdr/>
          <w15:appearance w15:val="hidden"/>
        </w:sdtPr>
        <w:sdtEndPr/>
        <w:sdtContent>
          <w:r w:rsidR="00C41E6E" w:rsidRPr="00435446">
            <w:t>Minutes</w:t>
          </w:r>
        </w:sdtContent>
      </w:sdt>
    </w:p>
    <w:p w14:paraId="639E90BC" w14:textId="18442936" w:rsidR="00FE576D" w:rsidRDefault="0024239C">
      <w:pPr>
        <w:pStyle w:val="Subtitle"/>
      </w:pPr>
      <w:r>
        <w:t>Eatontown Complete Streets Advisory Committee (</w:t>
      </w:r>
      <w:r w:rsidRPr="00F75E69">
        <w:rPr>
          <w:noProof/>
        </w:rPr>
        <w:t>ECSAC</w:t>
      </w:r>
      <w:r>
        <w:t>)</w:t>
      </w:r>
    </w:p>
    <w:p w14:paraId="55236AAA" w14:textId="4698A7F1" w:rsidR="00FE576D" w:rsidRDefault="00544559" w:rsidP="00774146">
      <w:pPr>
        <w:pStyle w:val="Date"/>
      </w:pPr>
      <w:sdt>
        <w:sdtPr>
          <w:rPr>
            <w:rStyle w:val="IntenseEmphasis"/>
          </w:rPr>
          <w:alias w:val="Date and time:"/>
          <w:tag w:val="Date and time:"/>
          <w:id w:val="721090451"/>
          <w:placeholder>
            <w:docPart w:val="EF181F15D095497FACB9D915573A82DA"/>
          </w:placeholder>
          <w:temporary/>
          <w:showingPlcHdr/>
          <w15:appearance w15:val="hidden"/>
        </w:sdtPr>
        <w:sdtEndPr>
          <w:rPr>
            <w:rStyle w:val="IntenseEmphasis"/>
          </w:rPr>
        </w:sdtEndPr>
        <w:sdtContent>
          <w:r w:rsidR="00684306" w:rsidRPr="00AB3E35">
            <w:rPr>
              <w:rStyle w:val="IntenseEmphasis"/>
            </w:rPr>
            <w:t>Date | time</w:t>
          </w:r>
        </w:sdtContent>
      </w:sdt>
      <w:r w:rsidR="00684306">
        <w:rPr>
          <w:rStyle w:val="IntenseEmphasis"/>
        </w:rPr>
        <w:t xml:space="preserve"> </w:t>
      </w:r>
      <w:r w:rsidR="00866684">
        <w:t>24</w:t>
      </w:r>
      <w:r w:rsidR="00D4376C">
        <w:t xml:space="preserve"> </w:t>
      </w:r>
      <w:r w:rsidR="00866684">
        <w:t>January</w:t>
      </w:r>
      <w:r w:rsidR="00E408FB">
        <w:t xml:space="preserve"> </w:t>
      </w:r>
      <w:r w:rsidR="00D4376C">
        <w:t>20</w:t>
      </w:r>
      <w:r w:rsidR="00866684">
        <w:t>20</w:t>
      </w:r>
      <w:r w:rsidR="0024239C">
        <w:t xml:space="preserve"> from </w:t>
      </w:r>
      <w:r w:rsidR="00E408FB">
        <w:t>5:</w:t>
      </w:r>
      <w:r w:rsidR="00866684">
        <w:t>3</w:t>
      </w:r>
      <w:r w:rsidR="00AC50B6">
        <w:t>0</w:t>
      </w:r>
      <w:r w:rsidR="00E408FB">
        <w:t xml:space="preserve"> P</w:t>
      </w:r>
      <w:r w:rsidR="00731587">
        <w:t>M</w:t>
      </w:r>
      <w:r w:rsidR="0024239C">
        <w:t xml:space="preserve"> to </w:t>
      </w:r>
      <w:r w:rsidR="00B36AF0">
        <w:t>6:45</w:t>
      </w:r>
      <w:r w:rsidR="00E408FB">
        <w:t xml:space="preserve"> P</w:t>
      </w:r>
      <w:r w:rsidR="0024239C">
        <w:t>M</w:t>
      </w:r>
      <w:r w:rsidR="003B5FCE">
        <w:t xml:space="preserve"> | </w:t>
      </w:r>
      <w:sdt>
        <w:sdtPr>
          <w:rPr>
            <w:rStyle w:val="IntenseEmphasis"/>
          </w:rPr>
          <w:alias w:val="Meeting called to order by:"/>
          <w:tag w:val="Meeting called to order by:"/>
          <w:id w:val="-1195924611"/>
          <w:placeholder>
            <w:docPart w:val="7801B93505184F128A9E85FC468196F9"/>
          </w:placeholder>
          <w:temporary/>
          <w:showingPlcHdr/>
          <w15:appearance w15:val="hidden"/>
        </w:sdtPr>
        <w:sdtEndPr>
          <w:rPr>
            <w:rStyle w:val="IntenseEmphasis"/>
          </w:rPr>
        </w:sdtEndPr>
        <w:sdtContent>
          <w:r w:rsidR="00684306" w:rsidRPr="00AB3E35">
            <w:rPr>
              <w:rStyle w:val="IntenseEmphasis"/>
            </w:rPr>
            <w:t>Meeting called to order by</w:t>
          </w:r>
        </w:sdtContent>
      </w:sdt>
      <w:r w:rsidR="00684306">
        <w:t xml:space="preserve"> </w:t>
      </w:r>
      <w:r w:rsidR="0024239C">
        <w:t>Candace Faust</w:t>
      </w:r>
    </w:p>
    <w:p w14:paraId="4ABFEAF3" w14:textId="6358DDF4" w:rsidR="00FE576D" w:rsidRDefault="0024239C">
      <w:pPr>
        <w:pStyle w:val="Heading1"/>
      </w:pPr>
      <w:r>
        <w:t>Attendance</w:t>
      </w:r>
    </w:p>
    <w:p w14:paraId="3FA55B65" w14:textId="4AD0E6D6" w:rsidR="00FE576D" w:rsidRPr="00F86F55" w:rsidRDefault="0024239C">
      <w:r w:rsidRPr="0065192E">
        <w:rPr>
          <w:b/>
        </w:rPr>
        <w:t>Present</w:t>
      </w:r>
      <w:r>
        <w:t>:</w:t>
      </w:r>
      <w:r w:rsidR="00306B83">
        <w:t xml:space="preserve"> </w:t>
      </w:r>
      <w:r w:rsidR="00C03849" w:rsidRPr="00F86F55">
        <w:t>Candace Faust (chair</w:t>
      </w:r>
      <w:r w:rsidR="00C03849">
        <w:t>),</w:t>
      </w:r>
      <w:r w:rsidR="00C03849" w:rsidRPr="00F86F55">
        <w:t xml:space="preserve"> </w:t>
      </w:r>
      <w:r w:rsidR="00C03849" w:rsidRPr="00866684">
        <w:t xml:space="preserve">Joe </w:t>
      </w:r>
      <w:proofErr w:type="spellStart"/>
      <w:r w:rsidR="00C03849" w:rsidRPr="00866684">
        <w:t>Olsavsky</w:t>
      </w:r>
      <w:proofErr w:type="spellEnd"/>
      <w:r w:rsidR="00C03849">
        <w:t xml:space="preserve"> (council rep), </w:t>
      </w:r>
      <w:r w:rsidR="00C03849" w:rsidRPr="00F86F55">
        <w:t>Barbara Stark</w:t>
      </w:r>
      <w:r w:rsidR="00C03849">
        <w:t>,</w:t>
      </w:r>
      <w:r w:rsidR="00C03849" w:rsidRPr="00B27C29">
        <w:t xml:space="preserve"> </w:t>
      </w:r>
      <w:r w:rsidR="00C03849" w:rsidRPr="008D4C0E">
        <w:t>Janice Grasso</w:t>
      </w:r>
      <w:r w:rsidR="00C03849">
        <w:t>,</w:t>
      </w:r>
      <w:r w:rsidR="00C03849" w:rsidRPr="00035088">
        <w:t xml:space="preserve"> </w:t>
      </w:r>
      <w:r w:rsidR="00C03849" w:rsidRPr="00F86F55">
        <w:t>Kevin Halvorsen</w:t>
      </w:r>
      <w:r w:rsidR="00C03849">
        <w:t>,</w:t>
      </w:r>
      <w:r w:rsidR="00C03849" w:rsidRPr="00035088">
        <w:t xml:space="preserve"> Steve Fratini (secretary)</w:t>
      </w:r>
      <w:r w:rsidR="00C03849">
        <w:t xml:space="preserve"> </w:t>
      </w:r>
    </w:p>
    <w:p w14:paraId="6A5AD904" w14:textId="0765D1D0" w:rsidR="00035088" w:rsidRDefault="00F02A98">
      <w:r>
        <w:rPr>
          <w:b/>
        </w:rPr>
        <w:t>Not Present</w:t>
      </w:r>
      <w:r w:rsidR="0024239C">
        <w:t>:</w:t>
      </w:r>
      <w:r w:rsidR="00C03849" w:rsidRPr="00C03849">
        <w:t xml:space="preserve"> </w:t>
      </w:r>
      <w:r w:rsidR="00C03849" w:rsidRPr="00F86F55">
        <w:t>Joe Calandra</w:t>
      </w:r>
      <w:r w:rsidR="00C03849">
        <w:t>, no rep from planning and zoning</w:t>
      </w:r>
    </w:p>
    <w:sdt>
      <w:sdtPr>
        <w:alias w:val="Approval of minutes:"/>
        <w:tag w:val="Approval of minutes:"/>
        <w:id w:val="96078072"/>
        <w:placeholder>
          <w:docPart w:val="4005CB89E4394F10A9C2CBA5A80EC381"/>
        </w:placeholder>
        <w:temporary/>
        <w:showingPlcHdr/>
        <w15:appearance w15:val="hidden"/>
      </w:sdtPr>
      <w:sdtEndPr/>
      <w:sdtContent>
        <w:p w14:paraId="45B019D7" w14:textId="77777777" w:rsidR="00FE576D" w:rsidRPr="00C54681" w:rsidRDefault="00C54681">
          <w:pPr>
            <w:pStyle w:val="Heading1"/>
          </w:pPr>
          <w:r>
            <w:t>Approval of Minutes</w:t>
          </w:r>
        </w:p>
      </w:sdtContent>
    </w:sdt>
    <w:p w14:paraId="49739F1A" w14:textId="58203F93" w:rsidR="00F02A98" w:rsidRDefault="009C3872">
      <w:r>
        <w:t xml:space="preserve"> </w:t>
      </w:r>
      <w:r w:rsidR="00F7402C">
        <w:t xml:space="preserve">Minutes from </w:t>
      </w:r>
      <w:r w:rsidR="00866684">
        <w:t xml:space="preserve">November </w:t>
      </w:r>
      <w:r w:rsidR="00AC50B6">
        <w:t>8</w:t>
      </w:r>
      <w:r w:rsidR="00F7402C">
        <w:t>, 2019</w:t>
      </w:r>
      <w:r w:rsidR="00866684">
        <w:t xml:space="preserve"> </w:t>
      </w:r>
      <w:r w:rsidR="00C03849">
        <w:t xml:space="preserve">are approved. </w:t>
      </w:r>
      <w:bookmarkStart w:id="0" w:name="_GoBack"/>
      <w:bookmarkEnd w:id="0"/>
    </w:p>
    <w:p w14:paraId="0E9203C6" w14:textId="45D094A3" w:rsidR="00FE576D" w:rsidRDefault="0024239C">
      <w:pPr>
        <w:pStyle w:val="Heading1"/>
      </w:pPr>
      <w:r>
        <w:t>Agenda</w:t>
      </w:r>
    </w:p>
    <w:p w14:paraId="14F7186B" w14:textId="732AB7A9" w:rsidR="00A5024B" w:rsidRDefault="0024239C" w:rsidP="00F02A98">
      <w:pPr>
        <w:pStyle w:val="ListParagraph"/>
        <w:numPr>
          <w:ilvl w:val="0"/>
          <w:numId w:val="19"/>
        </w:numPr>
      </w:pPr>
      <w:r>
        <w:t>Roll call</w:t>
      </w:r>
    </w:p>
    <w:p w14:paraId="48D4D531" w14:textId="1B604ABF" w:rsidR="00C03849" w:rsidRDefault="00C03849" w:rsidP="00F02A98">
      <w:pPr>
        <w:pStyle w:val="ListParagraph"/>
        <w:numPr>
          <w:ilvl w:val="0"/>
          <w:numId w:val="19"/>
        </w:numPr>
      </w:pPr>
      <w:r>
        <w:t>Approval of minutes</w:t>
      </w:r>
      <w:r w:rsidR="00F310C5">
        <w:t xml:space="preserve"> </w:t>
      </w:r>
    </w:p>
    <w:p w14:paraId="1FAFDB87" w14:textId="77777777" w:rsidR="00866684" w:rsidRDefault="00866684" w:rsidP="00E408FB">
      <w:pPr>
        <w:pStyle w:val="ListParagraph"/>
        <w:numPr>
          <w:ilvl w:val="0"/>
          <w:numId w:val="19"/>
        </w:numPr>
      </w:pPr>
      <w:bookmarkStart w:id="1" w:name="_Hlk18015462"/>
      <w:bookmarkStart w:id="2" w:name="_Hlk6576418"/>
      <w:r>
        <w:t>V</w:t>
      </w:r>
      <w:r w:rsidRPr="00866684">
        <w:t>oting for officers</w:t>
      </w:r>
    </w:p>
    <w:p w14:paraId="6E9A69A9" w14:textId="5967CA2D" w:rsidR="00866684" w:rsidRDefault="00866684" w:rsidP="00E408FB">
      <w:pPr>
        <w:pStyle w:val="ListParagraph"/>
        <w:numPr>
          <w:ilvl w:val="0"/>
          <w:numId w:val="19"/>
        </w:numPr>
      </w:pPr>
      <w:r>
        <w:t>NJ B</w:t>
      </w:r>
      <w:r w:rsidRPr="00866684">
        <w:t xml:space="preserve">ike and </w:t>
      </w:r>
      <w:r>
        <w:t>W</w:t>
      </w:r>
      <w:r w:rsidRPr="00866684">
        <w:t xml:space="preserve">alk </w:t>
      </w:r>
      <w:r>
        <w:t>S</w:t>
      </w:r>
      <w:r w:rsidRPr="00866684">
        <w:t>ummit</w:t>
      </w:r>
      <w:r>
        <w:t xml:space="preserve"> on March 7</w:t>
      </w:r>
      <w:r w:rsidRPr="00866684">
        <w:rPr>
          <w:vertAlign w:val="superscript"/>
        </w:rPr>
        <w:t>th</w:t>
      </w:r>
      <w:r>
        <w:t xml:space="preserve"> (</w:t>
      </w:r>
      <w:hyperlink r:id="rId7" w:history="1">
        <w:r w:rsidRPr="00C1755E">
          <w:rPr>
            <w:rStyle w:val="Hyperlink"/>
          </w:rPr>
          <w:t>https://njbwc.org/summit-2020/</w:t>
        </w:r>
      </w:hyperlink>
      <w:r>
        <w:t xml:space="preserve">) </w:t>
      </w:r>
    </w:p>
    <w:p w14:paraId="3EAE8C89" w14:textId="57778E6F" w:rsidR="00866684" w:rsidRDefault="00866684" w:rsidP="00E408FB">
      <w:pPr>
        <w:pStyle w:val="ListParagraph"/>
        <w:numPr>
          <w:ilvl w:val="0"/>
          <w:numId w:val="19"/>
        </w:numPr>
      </w:pPr>
      <w:r>
        <w:t>U</w:t>
      </w:r>
      <w:r w:rsidRPr="00866684">
        <w:t>pdate on</w:t>
      </w:r>
      <w:r>
        <w:t xml:space="preserve"> complete streets</w:t>
      </w:r>
      <w:r w:rsidRPr="00866684">
        <w:t xml:space="preserve"> technical assistance grant</w:t>
      </w:r>
      <w:r w:rsidR="00F310C5">
        <w:t xml:space="preserve"> (Candace)</w:t>
      </w:r>
    </w:p>
    <w:p w14:paraId="015CBF3B" w14:textId="08638979" w:rsidR="00866684" w:rsidRDefault="00866684" w:rsidP="00E408FB">
      <w:pPr>
        <w:pStyle w:val="ListParagraph"/>
        <w:numPr>
          <w:ilvl w:val="0"/>
          <w:numId w:val="19"/>
        </w:numPr>
      </w:pPr>
      <w:bookmarkStart w:id="3" w:name="_Hlk30780948"/>
      <w:r w:rsidRPr="00866684">
        <w:t xml:space="preserve">NJ </w:t>
      </w:r>
      <w:r>
        <w:t>P</w:t>
      </w:r>
      <w:r w:rsidRPr="00866684">
        <w:t>lann</w:t>
      </w:r>
      <w:r>
        <w:t>ing</w:t>
      </w:r>
      <w:r w:rsidRPr="00866684">
        <w:t xml:space="preserve"> </w:t>
      </w:r>
      <w:r>
        <w:t>C</w:t>
      </w:r>
      <w:r w:rsidRPr="00866684">
        <w:t xml:space="preserve">onference </w:t>
      </w:r>
      <w:r w:rsidR="00F310C5">
        <w:t>(Candace)</w:t>
      </w:r>
    </w:p>
    <w:bookmarkEnd w:id="3"/>
    <w:p w14:paraId="3A57FE2E" w14:textId="4CB13A5A" w:rsidR="00AC50B6" w:rsidRDefault="00866684" w:rsidP="00E408FB">
      <w:pPr>
        <w:pStyle w:val="ListParagraph"/>
        <w:numPr>
          <w:ilvl w:val="0"/>
          <w:numId w:val="19"/>
        </w:numPr>
      </w:pPr>
      <w:r>
        <w:t>M</w:t>
      </w:r>
      <w:r w:rsidRPr="00866684">
        <w:t>embership ordinance</w:t>
      </w:r>
      <w:r w:rsidR="00F310C5">
        <w:t xml:space="preserve"> (Candace)</w:t>
      </w:r>
    </w:p>
    <w:p w14:paraId="09147BDA" w14:textId="6EC350A0" w:rsidR="00866684" w:rsidRDefault="00866684" w:rsidP="00E408FB">
      <w:pPr>
        <w:pStyle w:val="ListParagraph"/>
        <w:numPr>
          <w:ilvl w:val="0"/>
          <w:numId w:val="19"/>
        </w:numPr>
      </w:pPr>
      <w:r>
        <w:t>Update on Open Space plan</w:t>
      </w:r>
      <w:r w:rsidR="00F310C5">
        <w:t xml:space="preserve"> (Steve)</w:t>
      </w:r>
    </w:p>
    <w:bookmarkEnd w:id="1"/>
    <w:p w14:paraId="5973323A" w14:textId="772C6171" w:rsidR="00C9510D" w:rsidRDefault="00D4376C" w:rsidP="00A73D20">
      <w:pPr>
        <w:pStyle w:val="ListParagraph"/>
        <w:numPr>
          <w:ilvl w:val="0"/>
          <w:numId w:val="19"/>
        </w:numPr>
      </w:pPr>
      <w:r>
        <w:t>AOB</w:t>
      </w:r>
    </w:p>
    <w:p w14:paraId="7CA31D1D" w14:textId="0357325B" w:rsidR="00DA0F46" w:rsidRDefault="00DA0F46" w:rsidP="00DA0F46">
      <w:pPr>
        <w:pStyle w:val="ListParagraph"/>
        <w:numPr>
          <w:ilvl w:val="1"/>
          <w:numId w:val="19"/>
        </w:numPr>
      </w:pPr>
      <w:r>
        <w:t>Ordinance against harassment of bicyclists, pedestrians and runners (Steve)</w:t>
      </w:r>
    </w:p>
    <w:p w14:paraId="009FE4A4" w14:textId="6D9D9CC1" w:rsidR="00DA0F46" w:rsidRDefault="00DA0F46" w:rsidP="00DA0F46">
      <w:pPr>
        <w:pStyle w:val="ListParagraph"/>
        <w:numPr>
          <w:ilvl w:val="1"/>
          <w:numId w:val="19"/>
        </w:numPr>
      </w:pPr>
      <w:r>
        <w:t>Update on trail through Wampum Lake Park (Janice)</w:t>
      </w:r>
    </w:p>
    <w:p w14:paraId="529381FC" w14:textId="78FF36A4" w:rsidR="00F310C5" w:rsidRDefault="00F310C5" w:rsidP="00DA0F46">
      <w:pPr>
        <w:pStyle w:val="ListParagraph"/>
        <w:numPr>
          <w:ilvl w:val="1"/>
          <w:numId w:val="19"/>
        </w:numPr>
      </w:pPr>
      <w:r>
        <w:t>Eatontown street inventory (Kevin)</w:t>
      </w:r>
    </w:p>
    <w:bookmarkEnd w:id="2"/>
    <w:p w14:paraId="0AFD29D3" w14:textId="6BE7A359" w:rsidR="00306B83" w:rsidRDefault="00306B83" w:rsidP="00306B83">
      <w:pPr>
        <w:pStyle w:val="Heading1"/>
      </w:pPr>
      <w:r>
        <w:t>Discussion</w:t>
      </w:r>
    </w:p>
    <w:p w14:paraId="0AC85289" w14:textId="39C1591A" w:rsidR="006D5AD3" w:rsidRDefault="00DE1FB1" w:rsidP="00866684">
      <w:pPr>
        <w:ind w:left="360"/>
      </w:pPr>
      <w:bookmarkStart w:id="4" w:name="_Hlk524714935"/>
      <w:r>
        <w:t xml:space="preserve">In what follows, “the team” refers to those present at the meeting from the Complete Streets Advisory Committee. </w:t>
      </w:r>
    </w:p>
    <w:p w14:paraId="498414E2" w14:textId="29284179" w:rsidR="00866684" w:rsidRDefault="00C03849" w:rsidP="00866684">
      <w:pPr>
        <w:pStyle w:val="ListParagraph"/>
        <w:numPr>
          <w:ilvl w:val="0"/>
          <w:numId w:val="23"/>
        </w:numPr>
      </w:pPr>
      <w:r>
        <w:t xml:space="preserve">Steve mentioned the two open space proposals related to complete streets. Candace will prepare a letter of support for the proposal and send to borough council. </w:t>
      </w:r>
    </w:p>
    <w:p w14:paraId="44E0798E" w14:textId="328CD8D1" w:rsidR="00C03849" w:rsidRDefault="00C03849" w:rsidP="00866684">
      <w:pPr>
        <w:pStyle w:val="ListParagraph"/>
        <w:numPr>
          <w:ilvl w:val="0"/>
          <w:numId w:val="23"/>
        </w:numPr>
      </w:pPr>
      <w:r>
        <w:t xml:space="preserve">Janice will contact the scots concerning the proposed color run. </w:t>
      </w:r>
    </w:p>
    <w:p w14:paraId="60669B86" w14:textId="5C320545" w:rsidR="00C03849" w:rsidRDefault="00C03849" w:rsidP="00866684">
      <w:pPr>
        <w:pStyle w:val="ListParagraph"/>
        <w:numPr>
          <w:ilvl w:val="0"/>
          <w:numId w:val="23"/>
        </w:numPr>
      </w:pPr>
      <w:r>
        <w:t xml:space="preserve">Agreed to continue with Steve as secretary and Candace of chair of the Complete Streets Advisory Committee. </w:t>
      </w:r>
    </w:p>
    <w:p w14:paraId="06010F65" w14:textId="0586947E" w:rsidR="00C03849" w:rsidRDefault="00C03849" w:rsidP="00866684">
      <w:pPr>
        <w:pStyle w:val="ListParagraph"/>
        <w:numPr>
          <w:ilvl w:val="0"/>
          <w:numId w:val="23"/>
        </w:numPr>
      </w:pPr>
      <w:r>
        <w:t>NJ Bike and Walk Summit (Candace will be a speaker, Barbara</w:t>
      </w:r>
      <w:r w:rsidR="00520049">
        <w:t>, Kevin, Joe</w:t>
      </w:r>
      <w:r>
        <w:t xml:space="preserve"> and Steve are interested attending)</w:t>
      </w:r>
    </w:p>
    <w:p w14:paraId="001F3DE0" w14:textId="000EE69D" w:rsidR="004D05A5" w:rsidRDefault="004D05A5" w:rsidP="004D05A5">
      <w:pPr>
        <w:pStyle w:val="ListParagraph"/>
        <w:numPr>
          <w:ilvl w:val="1"/>
          <w:numId w:val="23"/>
        </w:numPr>
      </w:pPr>
      <w:r>
        <w:t>Candace’s talk will focus on the Eatontown ordinance concerning complete streets</w:t>
      </w:r>
    </w:p>
    <w:p w14:paraId="56B1B926" w14:textId="41DB5219" w:rsidR="004D05A5" w:rsidRDefault="004D05A5" w:rsidP="004D05A5">
      <w:pPr>
        <w:pStyle w:val="ListParagraph"/>
        <w:numPr>
          <w:ilvl w:val="1"/>
          <w:numId w:val="23"/>
        </w:numPr>
      </w:pPr>
      <w:r>
        <w:t>The summit is on March 7</w:t>
      </w:r>
      <w:r w:rsidR="00520049">
        <w:t xml:space="preserve">. </w:t>
      </w:r>
    </w:p>
    <w:p w14:paraId="3E2D385A" w14:textId="426DAE62" w:rsidR="004D05A5" w:rsidRDefault="004D05A5" w:rsidP="004D05A5">
      <w:pPr>
        <w:pStyle w:val="ListParagraph"/>
        <w:numPr>
          <w:ilvl w:val="0"/>
          <w:numId w:val="23"/>
        </w:numPr>
      </w:pPr>
      <w:r>
        <w:t xml:space="preserve">Candace mentioned meetings with </w:t>
      </w:r>
      <w:r w:rsidRPr="004D05A5">
        <w:t>Whale Pond Brook Watershed Association</w:t>
      </w:r>
      <w:r>
        <w:t xml:space="preserve"> watershed folks and Monmouth County Park System (Paul </w:t>
      </w:r>
      <w:proofErr w:type="spellStart"/>
      <w:r>
        <w:t>Gleitz</w:t>
      </w:r>
      <w:proofErr w:type="spellEnd"/>
      <w:r>
        <w:t>) concerning complete streets</w:t>
      </w:r>
      <w:r w:rsidR="00520049">
        <w:t xml:space="preserve">. </w:t>
      </w:r>
    </w:p>
    <w:p w14:paraId="04C7CFDB" w14:textId="247C61A2" w:rsidR="00520049" w:rsidRDefault="00520049" w:rsidP="004D05A5">
      <w:pPr>
        <w:pStyle w:val="ListParagraph"/>
        <w:numPr>
          <w:ilvl w:val="0"/>
          <w:numId w:val="23"/>
        </w:numPr>
      </w:pPr>
      <w:r>
        <w:lastRenderedPageBreak/>
        <w:t>Candace said that we should hear about the complete street technical assistance grant by Jan</w:t>
      </w:r>
      <w:r w:rsidR="00A87014">
        <w:t>uary</w:t>
      </w:r>
      <w:r>
        <w:t xml:space="preserve"> 30</w:t>
      </w:r>
      <w:r w:rsidRPr="00520049">
        <w:rPr>
          <w:vertAlign w:val="superscript"/>
        </w:rPr>
        <w:t>th</w:t>
      </w:r>
      <w:r>
        <w:t xml:space="preserve">. </w:t>
      </w:r>
    </w:p>
    <w:p w14:paraId="562C7AF9" w14:textId="42D30559" w:rsidR="00A87014" w:rsidRPr="00A87014" w:rsidRDefault="00A87014" w:rsidP="00A87014">
      <w:pPr>
        <w:pStyle w:val="ListParagraph"/>
        <w:numPr>
          <w:ilvl w:val="0"/>
          <w:numId w:val="23"/>
        </w:numPr>
      </w:pPr>
      <w:r>
        <w:t xml:space="preserve">Candace gave a talk at the </w:t>
      </w:r>
      <w:r w:rsidRPr="00A87014">
        <w:t xml:space="preserve">NJ Planning Conference </w:t>
      </w:r>
      <w:r>
        <w:t>on January 23</w:t>
      </w:r>
      <w:r w:rsidRPr="00A87014">
        <w:rPr>
          <w:vertAlign w:val="superscript"/>
        </w:rPr>
        <w:t>rd</w:t>
      </w:r>
      <w:r>
        <w:t xml:space="preserve"> concerning the Eatontown ordinance concerning complete streets</w:t>
      </w:r>
    </w:p>
    <w:p w14:paraId="309B5411" w14:textId="2F575E09" w:rsidR="00A87014" w:rsidRDefault="00F31BB3" w:rsidP="004D05A5">
      <w:pPr>
        <w:pStyle w:val="ListParagraph"/>
        <w:numPr>
          <w:ilvl w:val="0"/>
          <w:numId w:val="23"/>
        </w:numPr>
      </w:pPr>
      <w:r>
        <w:t xml:space="preserve">This team is still in existence because of a resolution and Candace would like to put us on more permanent ground via an ordinance. Candace is going to use an ordinance from another town as input. She also suggested that we increase our membership (someone from underserved population such as seniors, disabled, caretakers, affordable housing, rep for board of education, …). All on the agreed with Candace’s proposals on this point. </w:t>
      </w:r>
      <w:r w:rsidR="003C6126">
        <w:t>Candace will prepare a draft ordinance sometime soon after the March 7</w:t>
      </w:r>
      <w:r w:rsidR="003C6126" w:rsidRPr="003C6126">
        <w:rPr>
          <w:vertAlign w:val="superscript"/>
        </w:rPr>
        <w:t>th</w:t>
      </w:r>
      <w:r w:rsidR="003C6126">
        <w:t xml:space="preserve"> bike and walk summit. </w:t>
      </w:r>
    </w:p>
    <w:p w14:paraId="45BF512B" w14:textId="43337F43" w:rsidR="003C6126" w:rsidRDefault="003C6126" w:rsidP="003C6126">
      <w:pPr>
        <w:pStyle w:val="ListParagraph"/>
        <w:numPr>
          <w:ilvl w:val="0"/>
          <w:numId w:val="23"/>
        </w:numPr>
      </w:pPr>
      <w:r>
        <w:t xml:space="preserve">Steve suggested an anti-harassment ordinance for bikers, pedestrians and runners. The team agreed with Steve’s idea. Steve agree to like for some sample ordinance that could be reused. </w:t>
      </w:r>
    </w:p>
    <w:p w14:paraId="29A5FBA4" w14:textId="08C70B08" w:rsidR="00DA0F46" w:rsidRDefault="00DA0F46" w:rsidP="00DA0F46">
      <w:pPr>
        <w:pStyle w:val="ListParagraph"/>
        <w:numPr>
          <w:ilvl w:val="1"/>
          <w:numId w:val="23"/>
        </w:numPr>
      </w:pPr>
      <w:r>
        <w:t xml:space="preserve">As a lead into his suggestion, Steve mentioned a story about young woman who was attacked while running (she setup a Facebook page to address runner safety issues, see </w:t>
      </w:r>
      <w:hyperlink r:id="rId8" w:history="1">
        <w:r w:rsidRPr="008F3C18">
          <w:rPr>
            <w:rStyle w:val="Hyperlink"/>
          </w:rPr>
          <w:t>www.facebook.com/NotTodayNTMF</w:t>
        </w:r>
      </w:hyperlink>
      <w:r>
        <w:t xml:space="preserve">). </w:t>
      </w:r>
    </w:p>
    <w:p w14:paraId="72CC3927" w14:textId="6C64C8BE" w:rsidR="003C6126" w:rsidRDefault="003C6126" w:rsidP="003C6126">
      <w:pPr>
        <w:pStyle w:val="ListParagraph"/>
        <w:numPr>
          <w:ilvl w:val="0"/>
          <w:numId w:val="23"/>
        </w:numPr>
      </w:pPr>
      <w:r>
        <w:t>Janice talked about</w:t>
      </w:r>
      <w:r w:rsidR="00DA0F46">
        <w:t xml:space="preserve"> possible</w:t>
      </w:r>
      <w:r>
        <w:t xml:space="preserve"> improvements </w:t>
      </w:r>
      <w:r w:rsidR="00DA0F46">
        <w:t>for</w:t>
      </w:r>
      <w:r>
        <w:t xml:space="preserve"> the sidewalk along Wampum Lake Park </w:t>
      </w:r>
      <w:r w:rsidR="00DA0F46">
        <w:t>on</w:t>
      </w:r>
      <w:r>
        <w:t xml:space="preserve"> Route 35. Janice has discussed the improvements with the borough engineers at T&amp;M. The idea is to move the sidewalk away from the road and make it ADA accessible. </w:t>
      </w:r>
    </w:p>
    <w:p w14:paraId="5D592F7D" w14:textId="347E7424" w:rsidR="00B65DFC" w:rsidRDefault="00B65DFC" w:rsidP="003C6126">
      <w:pPr>
        <w:pStyle w:val="ListParagraph"/>
        <w:numPr>
          <w:ilvl w:val="0"/>
          <w:numId w:val="23"/>
        </w:numPr>
      </w:pPr>
      <w:r>
        <w:t>Janice gave an update on extend</w:t>
      </w:r>
      <w:r w:rsidR="00404EA6">
        <w:t>ing</w:t>
      </w:r>
      <w:r>
        <w:t xml:space="preserve"> the trail South of Wampum Lake. There are various access issues in getting all the way to Maxwell Road. </w:t>
      </w:r>
      <w:r w:rsidR="00DA0F46">
        <w:t xml:space="preserve">The team discussed various alternatives and there was consensus that one goal should be safe pedestrian/bike access from Wampum Lake Park and Wolcott Park to what is hoped to be the new residential area along Pinebrook Road (as well as the existing apartment complexes further West on Pinebrook Road). </w:t>
      </w:r>
    </w:p>
    <w:p w14:paraId="5E56487C" w14:textId="6B93CD66" w:rsidR="00C95629" w:rsidRDefault="00C95629" w:rsidP="003C6126">
      <w:pPr>
        <w:pStyle w:val="ListParagraph"/>
        <w:numPr>
          <w:ilvl w:val="0"/>
          <w:numId w:val="23"/>
        </w:numPr>
      </w:pPr>
      <w:r>
        <w:t>Kevin mentioned the street inventory work of the traffic committee</w:t>
      </w:r>
      <w:r w:rsidR="00DA0F46">
        <w:t xml:space="preserve">. The idea is to catalog speed limits, stop signs, traffic lights, etc. Kevin asked Steve if he was aware of any online map services that have such information. </w:t>
      </w:r>
      <w:r w:rsidR="00F310C5">
        <w:t xml:space="preserve">Steve mentioned the Monmouth County GIS map services (see </w:t>
      </w:r>
      <w:hyperlink r:id="rId9" w:history="1">
        <w:r w:rsidR="00F310C5" w:rsidRPr="008F3C18">
          <w:rPr>
            <w:rStyle w:val="Hyperlink"/>
          </w:rPr>
          <w:t>https://gis-monmouthnj.opendata.arcgis.com/pages/web-applications</w:t>
        </w:r>
      </w:hyperlink>
      <w:r w:rsidR="00F310C5">
        <w:t xml:space="preserve">), but this does not appear to have the info that the traffic committee needs. </w:t>
      </w:r>
    </w:p>
    <w:p w14:paraId="7D66E640" w14:textId="77777777" w:rsidR="00BC1AEA" w:rsidRPr="00306B83" w:rsidRDefault="00BC1AEA" w:rsidP="00BC1AEA"/>
    <w:bookmarkEnd w:id="4"/>
    <w:p w14:paraId="1AB024A3" w14:textId="6167CF01" w:rsidR="003B7AC5" w:rsidRPr="00BE0E98" w:rsidRDefault="0024239C" w:rsidP="00A73D20">
      <w:pPr>
        <w:pStyle w:val="Heading1"/>
      </w:pPr>
      <w:r>
        <w:t>Action Items</w:t>
      </w:r>
    </w:p>
    <w:p w14:paraId="7E0367AC" w14:textId="523E0CC2" w:rsidR="008D4C0E" w:rsidRDefault="00731587" w:rsidP="007866F3">
      <w:pPr>
        <w:pStyle w:val="ListParagraph"/>
        <w:numPr>
          <w:ilvl w:val="0"/>
          <w:numId w:val="21"/>
        </w:numPr>
      </w:pPr>
      <w:r>
        <w:t>TBD</w:t>
      </w:r>
    </w:p>
    <w:p w14:paraId="14BD1A85" w14:textId="77777777" w:rsidR="00FE576D" w:rsidRDefault="00544559">
      <w:pPr>
        <w:pStyle w:val="Heading1"/>
      </w:pPr>
      <w:sdt>
        <w:sdtPr>
          <w:alias w:val="Announcements:"/>
          <w:tag w:val="Announcements:"/>
          <w:id w:val="-2057226293"/>
          <w:placeholder>
            <w:docPart w:val="629246C52446405892262936BAB5BEB4"/>
          </w:placeholder>
          <w:temporary/>
          <w:showingPlcHdr/>
          <w15:appearance w15:val="hidden"/>
        </w:sdtPr>
        <w:sdtEndPr/>
        <w:sdtContent>
          <w:r w:rsidR="005D2056">
            <w:t>Announcements</w:t>
          </w:r>
        </w:sdtContent>
      </w:sdt>
    </w:p>
    <w:p w14:paraId="7B059256" w14:textId="44D31397" w:rsidR="0065192E" w:rsidRDefault="00A73D20" w:rsidP="00A73D20">
      <w:r>
        <w:t>None</w:t>
      </w:r>
    </w:p>
    <w:p w14:paraId="1AD8EA6D" w14:textId="77777777" w:rsidR="00FE576D" w:rsidRDefault="00544559">
      <w:pPr>
        <w:pStyle w:val="Heading1"/>
      </w:pPr>
      <w:sdt>
        <w:sdtPr>
          <w:alias w:val="Next meeting:"/>
          <w:tag w:val="Next meeting:"/>
          <w:id w:val="-1524860034"/>
          <w:placeholder>
            <w:docPart w:val="65ED000CCBB74F718CC3771BC6B765DA"/>
          </w:placeholder>
          <w:temporary/>
          <w:showingPlcHdr/>
          <w15:appearance w15:val="hidden"/>
        </w:sdtPr>
        <w:sdtEndPr/>
        <w:sdtContent>
          <w:r w:rsidR="005D2056">
            <w:t>Next Meeting</w:t>
          </w:r>
        </w:sdtContent>
      </w:sdt>
    </w:p>
    <w:p w14:paraId="154B2F53" w14:textId="6C99F07F" w:rsidR="00774146" w:rsidRDefault="00F02A98">
      <w:r>
        <w:t>TBD</w:t>
      </w:r>
    </w:p>
    <w:sectPr w:rsidR="00774146">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EFDE1" w14:textId="77777777" w:rsidR="00544559" w:rsidRDefault="00544559">
      <w:r>
        <w:separator/>
      </w:r>
    </w:p>
  </w:endnote>
  <w:endnote w:type="continuationSeparator" w:id="0">
    <w:p w14:paraId="1543749E" w14:textId="77777777" w:rsidR="00544559" w:rsidRDefault="0054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FF28" w14:textId="77777777" w:rsidR="00FE576D" w:rsidRDefault="003B5FCE">
    <w:pPr>
      <w:pStyle w:val="Footer"/>
    </w:pPr>
    <w:r>
      <w:t xml:space="preserve">Page </w:t>
    </w:r>
    <w:r>
      <w:fldChar w:fldCharType="begin"/>
    </w:r>
    <w:r>
      <w:instrText xml:space="preserve"> PAGE   \* MERGEFORMAT </w:instrText>
    </w:r>
    <w:r>
      <w:fldChar w:fldCharType="separate"/>
    </w:r>
    <w:r w:rsidR="00F925B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60231" w14:textId="77777777" w:rsidR="00544559" w:rsidRDefault="00544559">
      <w:r>
        <w:separator/>
      </w:r>
    </w:p>
  </w:footnote>
  <w:footnote w:type="continuationSeparator" w:id="0">
    <w:p w14:paraId="0DCF9384" w14:textId="77777777" w:rsidR="00544559" w:rsidRDefault="00544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F7F99"/>
    <w:multiLevelType w:val="hybridMultilevel"/>
    <w:tmpl w:val="DF6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639CF"/>
    <w:multiLevelType w:val="hybridMultilevel"/>
    <w:tmpl w:val="EDAA13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29490B49"/>
    <w:multiLevelType w:val="hybridMultilevel"/>
    <w:tmpl w:val="8B0E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532"/>
    <w:multiLevelType w:val="hybridMultilevel"/>
    <w:tmpl w:val="B7AE1E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132C"/>
    <w:multiLevelType w:val="hybridMultilevel"/>
    <w:tmpl w:val="684E0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2"/>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2"/>
  </w:num>
  <w:num w:numId="18">
    <w:abstractNumId w:val="21"/>
  </w:num>
  <w:num w:numId="19">
    <w:abstractNumId w:val="16"/>
  </w:num>
  <w:num w:numId="20">
    <w:abstractNumId w:val="15"/>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wMzI2NTQxNDNS0lEKTi0uzszPAykwNKoFACbuolQtAAAA"/>
  </w:docVars>
  <w:rsids>
    <w:rsidRoot w:val="005F7819"/>
    <w:rsid w:val="00022357"/>
    <w:rsid w:val="00031BCB"/>
    <w:rsid w:val="00034A32"/>
    <w:rsid w:val="00035088"/>
    <w:rsid w:val="000731EE"/>
    <w:rsid w:val="00073A9B"/>
    <w:rsid w:val="00081D4D"/>
    <w:rsid w:val="00096D59"/>
    <w:rsid w:val="000A0B35"/>
    <w:rsid w:val="000B38EC"/>
    <w:rsid w:val="000B5E2A"/>
    <w:rsid w:val="000D1B9D"/>
    <w:rsid w:val="000D43AF"/>
    <w:rsid w:val="000E204C"/>
    <w:rsid w:val="000F21A5"/>
    <w:rsid w:val="000F7312"/>
    <w:rsid w:val="00111C88"/>
    <w:rsid w:val="0015352D"/>
    <w:rsid w:val="001557EA"/>
    <w:rsid w:val="00156FEA"/>
    <w:rsid w:val="00162DDB"/>
    <w:rsid w:val="00165199"/>
    <w:rsid w:val="00177B8C"/>
    <w:rsid w:val="001834FA"/>
    <w:rsid w:val="001841D3"/>
    <w:rsid w:val="00193771"/>
    <w:rsid w:val="00193926"/>
    <w:rsid w:val="001C6FE0"/>
    <w:rsid w:val="001D3813"/>
    <w:rsid w:val="001E5833"/>
    <w:rsid w:val="001E62D9"/>
    <w:rsid w:val="001F2E5F"/>
    <w:rsid w:val="001F348C"/>
    <w:rsid w:val="00214966"/>
    <w:rsid w:val="0021686D"/>
    <w:rsid w:val="0024239C"/>
    <w:rsid w:val="002A2B44"/>
    <w:rsid w:val="002A3FCB"/>
    <w:rsid w:val="002C4834"/>
    <w:rsid w:val="002D3701"/>
    <w:rsid w:val="002E0E70"/>
    <w:rsid w:val="002E12E8"/>
    <w:rsid w:val="002E295A"/>
    <w:rsid w:val="002F25C2"/>
    <w:rsid w:val="002F3992"/>
    <w:rsid w:val="002F3B6C"/>
    <w:rsid w:val="00305C57"/>
    <w:rsid w:val="00306B83"/>
    <w:rsid w:val="00313716"/>
    <w:rsid w:val="0034387A"/>
    <w:rsid w:val="003459F9"/>
    <w:rsid w:val="00352223"/>
    <w:rsid w:val="00370FED"/>
    <w:rsid w:val="0037153F"/>
    <w:rsid w:val="00383524"/>
    <w:rsid w:val="00385D11"/>
    <w:rsid w:val="003871FA"/>
    <w:rsid w:val="00387262"/>
    <w:rsid w:val="00396A6C"/>
    <w:rsid w:val="003A3D12"/>
    <w:rsid w:val="003B5FCE"/>
    <w:rsid w:val="003B7AC5"/>
    <w:rsid w:val="003C6126"/>
    <w:rsid w:val="003D071C"/>
    <w:rsid w:val="003D359B"/>
    <w:rsid w:val="003D64E1"/>
    <w:rsid w:val="003E5FC7"/>
    <w:rsid w:val="003F1F8B"/>
    <w:rsid w:val="00402E7E"/>
    <w:rsid w:val="00404EA6"/>
    <w:rsid w:val="00416222"/>
    <w:rsid w:val="004176D0"/>
    <w:rsid w:val="00424F9F"/>
    <w:rsid w:val="00435446"/>
    <w:rsid w:val="00492316"/>
    <w:rsid w:val="004942F5"/>
    <w:rsid w:val="004D05A5"/>
    <w:rsid w:val="004E13EE"/>
    <w:rsid w:val="004F4532"/>
    <w:rsid w:val="00506C3D"/>
    <w:rsid w:val="00512133"/>
    <w:rsid w:val="00520049"/>
    <w:rsid w:val="00524F5F"/>
    <w:rsid w:val="00533564"/>
    <w:rsid w:val="00544559"/>
    <w:rsid w:val="00552697"/>
    <w:rsid w:val="00557E13"/>
    <w:rsid w:val="00561436"/>
    <w:rsid w:val="005625F5"/>
    <w:rsid w:val="00570D0A"/>
    <w:rsid w:val="0058206D"/>
    <w:rsid w:val="005872CB"/>
    <w:rsid w:val="00597D28"/>
    <w:rsid w:val="005A0D26"/>
    <w:rsid w:val="005A3A2F"/>
    <w:rsid w:val="005D2056"/>
    <w:rsid w:val="005F1FC2"/>
    <w:rsid w:val="005F7819"/>
    <w:rsid w:val="00620087"/>
    <w:rsid w:val="00632063"/>
    <w:rsid w:val="00632221"/>
    <w:rsid w:val="006444FA"/>
    <w:rsid w:val="00645B01"/>
    <w:rsid w:val="0065192E"/>
    <w:rsid w:val="00680E05"/>
    <w:rsid w:val="00684306"/>
    <w:rsid w:val="00691475"/>
    <w:rsid w:val="006C408E"/>
    <w:rsid w:val="006D3676"/>
    <w:rsid w:val="006D5AD3"/>
    <w:rsid w:val="006F09DD"/>
    <w:rsid w:val="007173EB"/>
    <w:rsid w:val="007178C8"/>
    <w:rsid w:val="00731498"/>
    <w:rsid w:val="00731587"/>
    <w:rsid w:val="007530A6"/>
    <w:rsid w:val="00760D21"/>
    <w:rsid w:val="007638A6"/>
    <w:rsid w:val="00765ACC"/>
    <w:rsid w:val="00771C2A"/>
    <w:rsid w:val="00774146"/>
    <w:rsid w:val="007866F3"/>
    <w:rsid w:val="00786D8E"/>
    <w:rsid w:val="007B14C4"/>
    <w:rsid w:val="007B47A6"/>
    <w:rsid w:val="007C4DBC"/>
    <w:rsid w:val="007D2EDD"/>
    <w:rsid w:val="007D3AE7"/>
    <w:rsid w:val="007E1B22"/>
    <w:rsid w:val="007E2C99"/>
    <w:rsid w:val="007E5C8D"/>
    <w:rsid w:val="008007C2"/>
    <w:rsid w:val="00810082"/>
    <w:rsid w:val="00810537"/>
    <w:rsid w:val="00811E88"/>
    <w:rsid w:val="00815E3F"/>
    <w:rsid w:val="008264DE"/>
    <w:rsid w:val="00826731"/>
    <w:rsid w:val="00830A1A"/>
    <w:rsid w:val="00831E1D"/>
    <w:rsid w:val="0083695F"/>
    <w:rsid w:val="00844D5C"/>
    <w:rsid w:val="00866684"/>
    <w:rsid w:val="00872423"/>
    <w:rsid w:val="00872F14"/>
    <w:rsid w:val="00883FFD"/>
    <w:rsid w:val="008A064C"/>
    <w:rsid w:val="008A6940"/>
    <w:rsid w:val="008B3974"/>
    <w:rsid w:val="008B5BFB"/>
    <w:rsid w:val="008C11B7"/>
    <w:rsid w:val="008C192F"/>
    <w:rsid w:val="008C354F"/>
    <w:rsid w:val="008C71D1"/>
    <w:rsid w:val="008D4C0E"/>
    <w:rsid w:val="008E0958"/>
    <w:rsid w:val="008E1349"/>
    <w:rsid w:val="008F14F6"/>
    <w:rsid w:val="00907E8B"/>
    <w:rsid w:val="00907EA5"/>
    <w:rsid w:val="00914F68"/>
    <w:rsid w:val="0094109C"/>
    <w:rsid w:val="00941685"/>
    <w:rsid w:val="00941803"/>
    <w:rsid w:val="009579FE"/>
    <w:rsid w:val="00965A86"/>
    <w:rsid w:val="00971A71"/>
    <w:rsid w:val="00972F8B"/>
    <w:rsid w:val="00974130"/>
    <w:rsid w:val="009C3872"/>
    <w:rsid w:val="009D1B83"/>
    <w:rsid w:val="009E2FF0"/>
    <w:rsid w:val="00A1011E"/>
    <w:rsid w:val="00A32DCA"/>
    <w:rsid w:val="00A5024B"/>
    <w:rsid w:val="00A54EE3"/>
    <w:rsid w:val="00A648D9"/>
    <w:rsid w:val="00A70941"/>
    <w:rsid w:val="00A73D20"/>
    <w:rsid w:val="00A87014"/>
    <w:rsid w:val="00A96CBD"/>
    <w:rsid w:val="00AA4E53"/>
    <w:rsid w:val="00AB3E35"/>
    <w:rsid w:val="00AC50B6"/>
    <w:rsid w:val="00AC79D1"/>
    <w:rsid w:val="00AD1AC5"/>
    <w:rsid w:val="00AE1235"/>
    <w:rsid w:val="00AF4981"/>
    <w:rsid w:val="00B276C2"/>
    <w:rsid w:val="00B27C29"/>
    <w:rsid w:val="00B36AF0"/>
    <w:rsid w:val="00B41996"/>
    <w:rsid w:val="00B42E8B"/>
    <w:rsid w:val="00B472FB"/>
    <w:rsid w:val="00B47510"/>
    <w:rsid w:val="00B51AD7"/>
    <w:rsid w:val="00B5324D"/>
    <w:rsid w:val="00B618DE"/>
    <w:rsid w:val="00B65DFC"/>
    <w:rsid w:val="00B7242C"/>
    <w:rsid w:val="00BB5F80"/>
    <w:rsid w:val="00BC03CB"/>
    <w:rsid w:val="00BC1AEA"/>
    <w:rsid w:val="00BC3D83"/>
    <w:rsid w:val="00BE0E98"/>
    <w:rsid w:val="00BE4BC7"/>
    <w:rsid w:val="00BF0573"/>
    <w:rsid w:val="00C03849"/>
    <w:rsid w:val="00C04B20"/>
    <w:rsid w:val="00C07CF6"/>
    <w:rsid w:val="00C125DE"/>
    <w:rsid w:val="00C16792"/>
    <w:rsid w:val="00C31350"/>
    <w:rsid w:val="00C41E6E"/>
    <w:rsid w:val="00C47273"/>
    <w:rsid w:val="00C54681"/>
    <w:rsid w:val="00C73D3B"/>
    <w:rsid w:val="00C7447B"/>
    <w:rsid w:val="00C9510D"/>
    <w:rsid w:val="00C95629"/>
    <w:rsid w:val="00C95C6A"/>
    <w:rsid w:val="00CE41FE"/>
    <w:rsid w:val="00CF4711"/>
    <w:rsid w:val="00D107AE"/>
    <w:rsid w:val="00D22509"/>
    <w:rsid w:val="00D4376C"/>
    <w:rsid w:val="00D45D9A"/>
    <w:rsid w:val="00D64360"/>
    <w:rsid w:val="00D9262D"/>
    <w:rsid w:val="00D9591A"/>
    <w:rsid w:val="00DA0F46"/>
    <w:rsid w:val="00DA281C"/>
    <w:rsid w:val="00DA3398"/>
    <w:rsid w:val="00DE1FB1"/>
    <w:rsid w:val="00E0109F"/>
    <w:rsid w:val="00E11ABB"/>
    <w:rsid w:val="00E161F1"/>
    <w:rsid w:val="00E37B12"/>
    <w:rsid w:val="00E408FB"/>
    <w:rsid w:val="00E418E5"/>
    <w:rsid w:val="00E46923"/>
    <w:rsid w:val="00E60A93"/>
    <w:rsid w:val="00E90FBE"/>
    <w:rsid w:val="00EA59B6"/>
    <w:rsid w:val="00EB31C6"/>
    <w:rsid w:val="00ED2908"/>
    <w:rsid w:val="00EE0A4E"/>
    <w:rsid w:val="00F0123A"/>
    <w:rsid w:val="00F02A98"/>
    <w:rsid w:val="00F209E9"/>
    <w:rsid w:val="00F21459"/>
    <w:rsid w:val="00F310C5"/>
    <w:rsid w:val="00F31BB3"/>
    <w:rsid w:val="00F32C4E"/>
    <w:rsid w:val="00F349A0"/>
    <w:rsid w:val="00F427D1"/>
    <w:rsid w:val="00F7402C"/>
    <w:rsid w:val="00F75E69"/>
    <w:rsid w:val="00F76AA9"/>
    <w:rsid w:val="00F82954"/>
    <w:rsid w:val="00F86F55"/>
    <w:rsid w:val="00F9136A"/>
    <w:rsid w:val="00F925B9"/>
    <w:rsid w:val="00F9582E"/>
    <w:rsid w:val="00FA0E43"/>
    <w:rsid w:val="00FA4A61"/>
    <w:rsid w:val="00FB2903"/>
    <w:rsid w:val="00FB2C95"/>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3B4C"/>
  <w15:chartTrackingRefBased/>
  <w15:docId w15:val="{37089024-5E2B-4E88-84EB-1F0151CA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styleId="UnresolvedMention">
    <w:name w:val="Unresolved Mention"/>
    <w:basedOn w:val="DefaultParagraphFont"/>
    <w:uiPriority w:val="99"/>
    <w:semiHidden/>
    <w:unhideWhenUsed/>
    <w:rsid w:val="00D6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NotTodayNTM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jbwc.org/summit-202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s-monmouthnj.opendata.arcgis.com/pages/web-app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rat\AppData\Local\Packages\Microsoft.Office.Desktop_8wekyb3d8bbwe\LocalCache\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2B6147E56041F9A034E0C5965BC229"/>
        <w:category>
          <w:name w:val="General"/>
          <w:gallery w:val="placeholder"/>
        </w:category>
        <w:types>
          <w:type w:val="bbPlcHdr"/>
        </w:types>
        <w:behaviors>
          <w:behavior w:val="content"/>
        </w:behaviors>
        <w:guid w:val="{03906F78-0836-4340-9F5D-B83B57EBDB37}"/>
      </w:docPartPr>
      <w:docPartBody>
        <w:p w:rsidR="007412C2" w:rsidRDefault="004A4721">
          <w:pPr>
            <w:pStyle w:val="A72B6147E56041F9A034E0C5965BC229"/>
          </w:pPr>
          <w:r w:rsidRPr="00435446">
            <w:t>Minutes</w:t>
          </w:r>
        </w:p>
      </w:docPartBody>
    </w:docPart>
    <w:docPart>
      <w:docPartPr>
        <w:name w:val="EF181F15D095497FACB9D915573A82DA"/>
        <w:category>
          <w:name w:val="General"/>
          <w:gallery w:val="placeholder"/>
        </w:category>
        <w:types>
          <w:type w:val="bbPlcHdr"/>
        </w:types>
        <w:behaviors>
          <w:behavior w:val="content"/>
        </w:behaviors>
        <w:guid w:val="{20539033-A86E-45F0-9663-93CB3C11C277}"/>
      </w:docPartPr>
      <w:docPartBody>
        <w:p w:rsidR="007412C2" w:rsidRDefault="004A4721">
          <w:pPr>
            <w:pStyle w:val="EF181F15D095497FACB9D915573A82DA"/>
          </w:pPr>
          <w:r w:rsidRPr="00AB3E35">
            <w:rPr>
              <w:rStyle w:val="IntenseEmphasis"/>
            </w:rPr>
            <w:t>Date | time</w:t>
          </w:r>
        </w:p>
      </w:docPartBody>
    </w:docPart>
    <w:docPart>
      <w:docPartPr>
        <w:name w:val="7801B93505184F128A9E85FC468196F9"/>
        <w:category>
          <w:name w:val="General"/>
          <w:gallery w:val="placeholder"/>
        </w:category>
        <w:types>
          <w:type w:val="bbPlcHdr"/>
        </w:types>
        <w:behaviors>
          <w:behavior w:val="content"/>
        </w:behaviors>
        <w:guid w:val="{90F691DD-F471-4E76-B098-C0966E19509B}"/>
      </w:docPartPr>
      <w:docPartBody>
        <w:p w:rsidR="007412C2" w:rsidRDefault="004A4721">
          <w:pPr>
            <w:pStyle w:val="7801B93505184F128A9E85FC468196F9"/>
          </w:pPr>
          <w:r w:rsidRPr="00AB3E35">
            <w:rPr>
              <w:rStyle w:val="IntenseEmphasis"/>
            </w:rPr>
            <w:t>Meeting called to order by</w:t>
          </w:r>
        </w:p>
      </w:docPartBody>
    </w:docPart>
    <w:docPart>
      <w:docPartPr>
        <w:name w:val="4005CB89E4394F10A9C2CBA5A80EC381"/>
        <w:category>
          <w:name w:val="General"/>
          <w:gallery w:val="placeholder"/>
        </w:category>
        <w:types>
          <w:type w:val="bbPlcHdr"/>
        </w:types>
        <w:behaviors>
          <w:behavior w:val="content"/>
        </w:behaviors>
        <w:guid w:val="{52C40C9D-CFE3-4D67-8FE7-5C622C4F3482}"/>
      </w:docPartPr>
      <w:docPartBody>
        <w:p w:rsidR="007412C2" w:rsidRDefault="004A4721">
          <w:pPr>
            <w:pStyle w:val="4005CB89E4394F10A9C2CBA5A80EC381"/>
          </w:pPr>
          <w:r>
            <w:t>Approval of Minutes</w:t>
          </w:r>
        </w:p>
      </w:docPartBody>
    </w:docPart>
    <w:docPart>
      <w:docPartPr>
        <w:name w:val="629246C52446405892262936BAB5BEB4"/>
        <w:category>
          <w:name w:val="General"/>
          <w:gallery w:val="placeholder"/>
        </w:category>
        <w:types>
          <w:type w:val="bbPlcHdr"/>
        </w:types>
        <w:behaviors>
          <w:behavior w:val="content"/>
        </w:behaviors>
        <w:guid w:val="{64CB76D0-AE19-4548-8CF6-BDF3E22228B1}"/>
      </w:docPartPr>
      <w:docPartBody>
        <w:p w:rsidR="007412C2" w:rsidRDefault="004A4721">
          <w:pPr>
            <w:pStyle w:val="629246C52446405892262936BAB5BEB4"/>
          </w:pPr>
          <w:r>
            <w:t>Announcements</w:t>
          </w:r>
        </w:p>
      </w:docPartBody>
    </w:docPart>
    <w:docPart>
      <w:docPartPr>
        <w:name w:val="65ED000CCBB74F718CC3771BC6B765DA"/>
        <w:category>
          <w:name w:val="General"/>
          <w:gallery w:val="placeholder"/>
        </w:category>
        <w:types>
          <w:type w:val="bbPlcHdr"/>
        </w:types>
        <w:behaviors>
          <w:behavior w:val="content"/>
        </w:behaviors>
        <w:guid w:val="{5D0F841B-545D-45A7-9FFF-50FBEE6225F5}"/>
      </w:docPartPr>
      <w:docPartBody>
        <w:p w:rsidR="007412C2" w:rsidRDefault="004A4721">
          <w:pPr>
            <w:pStyle w:val="65ED000CCBB74F718CC3771BC6B765DA"/>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21"/>
    <w:rsid w:val="000D11E6"/>
    <w:rsid w:val="001833A5"/>
    <w:rsid w:val="00197157"/>
    <w:rsid w:val="001D3E97"/>
    <w:rsid w:val="002F3411"/>
    <w:rsid w:val="002F3ED5"/>
    <w:rsid w:val="003A3DE6"/>
    <w:rsid w:val="003E682F"/>
    <w:rsid w:val="00452FB2"/>
    <w:rsid w:val="004A4721"/>
    <w:rsid w:val="004D03AC"/>
    <w:rsid w:val="00543C8A"/>
    <w:rsid w:val="0059014B"/>
    <w:rsid w:val="005A59E7"/>
    <w:rsid w:val="0063266C"/>
    <w:rsid w:val="0066527C"/>
    <w:rsid w:val="007412C2"/>
    <w:rsid w:val="007625C4"/>
    <w:rsid w:val="007A7569"/>
    <w:rsid w:val="007E07E1"/>
    <w:rsid w:val="00821171"/>
    <w:rsid w:val="0082684E"/>
    <w:rsid w:val="0082772B"/>
    <w:rsid w:val="008C770C"/>
    <w:rsid w:val="00910A96"/>
    <w:rsid w:val="00994186"/>
    <w:rsid w:val="009947D8"/>
    <w:rsid w:val="009E4A82"/>
    <w:rsid w:val="00A3457C"/>
    <w:rsid w:val="00AD44BF"/>
    <w:rsid w:val="00B04BCE"/>
    <w:rsid w:val="00B70899"/>
    <w:rsid w:val="00BB7FA0"/>
    <w:rsid w:val="00D403D1"/>
    <w:rsid w:val="00DC696F"/>
    <w:rsid w:val="00DD76A1"/>
    <w:rsid w:val="00E12B61"/>
    <w:rsid w:val="00EC5E03"/>
    <w:rsid w:val="00EC79A7"/>
    <w:rsid w:val="00F5414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6147E56041F9A034E0C5965BC229">
    <w:name w:val="A72B6147E56041F9A034E0C5965BC229"/>
  </w:style>
  <w:style w:type="paragraph" w:customStyle="1" w:styleId="F8C6B301B7F743FDA6907C6CB80E88F2">
    <w:name w:val="F8C6B301B7F743FDA6907C6CB80E88F2"/>
  </w:style>
  <w:style w:type="character" w:styleId="IntenseEmphasis">
    <w:name w:val="Intense Emphasis"/>
    <w:basedOn w:val="DefaultParagraphFont"/>
    <w:uiPriority w:val="6"/>
    <w:unhideWhenUsed/>
    <w:qFormat/>
    <w:rPr>
      <w:i/>
      <w:iCs/>
      <w:color w:val="833C0B" w:themeColor="accent2" w:themeShade="80"/>
    </w:rPr>
  </w:style>
  <w:style w:type="paragraph" w:customStyle="1" w:styleId="EF181F15D095497FACB9D915573A82DA">
    <w:name w:val="EF181F15D095497FACB9D915573A82DA"/>
  </w:style>
  <w:style w:type="paragraph" w:customStyle="1" w:styleId="FFE84979F7F4438482B39C45CC2AED3D">
    <w:name w:val="FFE84979F7F4438482B39C45CC2AED3D"/>
  </w:style>
  <w:style w:type="paragraph" w:customStyle="1" w:styleId="7801B93505184F128A9E85FC468196F9">
    <w:name w:val="7801B93505184F128A9E85FC468196F9"/>
  </w:style>
  <w:style w:type="paragraph" w:customStyle="1" w:styleId="B45CF3D52FC04A8C9C443FA6788B3621">
    <w:name w:val="B45CF3D52FC04A8C9C443FA6788B3621"/>
  </w:style>
  <w:style w:type="paragraph" w:customStyle="1" w:styleId="2068C1404CF444AEA7828EC91C484089">
    <w:name w:val="2068C1404CF444AEA7828EC91C484089"/>
  </w:style>
  <w:style w:type="paragraph" w:customStyle="1" w:styleId="0119DEDF02374D91A10A5C8B5A796DFB">
    <w:name w:val="0119DEDF02374D91A10A5C8B5A796DFB"/>
  </w:style>
  <w:style w:type="paragraph" w:customStyle="1" w:styleId="4005CB89E4394F10A9C2CBA5A80EC381">
    <w:name w:val="4005CB89E4394F10A9C2CBA5A80EC381"/>
  </w:style>
  <w:style w:type="paragraph" w:customStyle="1" w:styleId="E91934A01346420EA41213BDB7FDDFF8">
    <w:name w:val="E91934A01346420EA41213BDB7FDDFF8"/>
  </w:style>
  <w:style w:type="paragraph" w:customStyle="1" w:styleId="C37E8DA5DE0F4A2A88071BA4EB5A775D">
    <w:name w:val="C37E8DA5DE0F4A2A88071BA4EB5A775D"/>
  </w:style>
  <w:style w:type="paragraph" w:customStyle="1" w:styleId="830ABF03075945DE9639165817379BA1">
    <w:name w:val="830ABF03075945DE9639165817379BA1"/>
  </w:style>
  <w:style w:type="paragraph" w:customStyle="1" w:styleId="A55E888EDD8F42898524E585618169E0">
    <w:name w:val="A55E888EDD8F42898524E585618169E0"/>
  </w:style>
  <w:style w:type="paragraph" w:customStyle="1" w:styleId="6FC816C892B04559B2BFB6A047CA02CA">
    <w:name w:val="6FC816C892B04559B2BFB6A047CA02CA"/>
  </w:style>
  <w:style w:type="paragraph" w:customStyle="1" w:styleId="768510EC41214810BFE07428CD66B0C4">
    <w:name w:val="768510EC41214810BFE07428CD66B0C4"/>
  </w:style>
  <w:style w:type="paragraph" w:customStyle="1" w:styleId="99A701B622234D2DA0178F0026C2BDA7">
    <w:name w:val="99A701B622234D2DA0178F0026C2BDA7"/>
  </w:style>
  <w:style w:type="paragraph" w:customStyle="1" w:styleId="3C1698C9EE3F4604BDC37783536243B0">
    <w:name w:val="3C1698C9EE3F4604BDC37783536243B0"/>
  </w:style>
  <w:style w:type="paragraph" w:customStyle="1" w:styleId="4354434217804F1FB1352C4C365DAA96">
    <w:name w:val="4354434217804F1FB1352C4C365DAA96"/>
  </w:style>
  <w:style w:type="paragraph" w:customStyle="1" w:styleId="5043622088E348F2A056E1BF030AA6AA">
    <w:name w:val="5043622088E348F2A056E1BF030AA6AA"/>
  </w:style>
  <w:style w:type="paragraph" w:customStyle="1" w:styleId="75FDB76AF5584AF8B4DF38B7BF21663D">
    <w:name w:val="75FDB76AF5584AF8B4DF38B7BF21663D"/>
  </w:style>
  <w:style w:type="paragraph" w:customStyle="1" w:styleId="5C2396AB2A7947EFA8C6EE073B4F339E">
    <w:name w:val="5C2396AB2A7947EFA8C6EE073B4F339E"/>
  </w:style>
  <w:style w:type="paragraph" w:customStyle="1" w:styleId="537CBE3B51644D9393D1620D16694776">
    <w:name w:val="537CBE3B51644D9393D1620D16694776"/>
  </w:style>
  <w:style w:type="paragraph" w:styleId="ListBullet">
    <w:name w:val="List Bullet"/>
    <w:basedOn w:val="Normal"/>
    <w:uiPriority w:val="10"/>
    <w:unhideWhenUsed/>
    <w:qFormat/>
    <w:pPr>
      <w:numPr>
        <w:numId w:val="1"/>
      </w:numPr>
      <w:spacing w:before="100" w:after="100" w:line="240" w:lineRule="auto"/>
      <w:contextualSpacing/>
    </w:pPr>
    <w:rPr>
      <w:szCs w:val="21"/>
      <w:lang w:eastAsia="ja-JP"/>
    </w:rPr>
  </w:style>
  <w:style w:type="paragraph" w:customStyle="1" w:styleId="55778D763D784BBAA097860F994B281A">
    <w:name w:val="55778D763D784BBAA097860F994B281A"/>
  </w:style>
  <w:style w:type="paragraph" w:customStyle="1" w:styleId="3C8B70DAF2E9404D9ACBA4643D5254EE">
    <w:name w:val="3C8B70DAF2E9404D9ACBA4643D5254EE"/>
  </w:style>
  <w:style w:type="paragraph" w:customStyle="1" w:styleId="7F1406A70EA046468DFB76F16F0130BD">
    <w:name w:val="7F1406A70EA046468DFB76F16F0130BD"/>
  </w:style>
  <w:style w:type="paragraph" w:customStyle="1" w:styleId="FF02D43C1D1242BB9268EB6E46DF59C6">
    <w:name w:val="FF02D43C1D1242BB9268EB6E46DF59C6"/>
  </w:style>
  <w:style w:type="paragraph" w:customStyle="1" w:styleId="629246C52446405892262936BAB5BEB4">
    <w:name w:val="629246C52446405892262936BAB5BEB4"/>
  </w:style>
  <w:style w:type="paragraph" w:customStyle="1" w:styleId="64B9CD55C66345D78238DEDB82AB282A">
    <w:name w:val="64B9CD55C66345D78238DEDB82AB282A"/>
  </w:style>
  <w:style w:type="paragraph" w:customStyle="1" w:styleId="65ED000CCBB74F718CC3771BC6B765DA">
    <w:name w:val="65ED000CCBB74F718CC3771BC6B765DA"/>
  </w:style>
  <w:style w:type="paragraph" w:customStyle="1" w:styleId="CF1113A3C24C464A8B17B91AA5D7074E">
    <w:name w:val="CF1113A3C24C464A8B17B91AA5D7074E"/>
  </w:style>
  <w:style w:type="paragraph" w:customStyle="1" w:styleId="42026ABE524B4658AF4E7CE9C109B676">
    <w:name w:val="42026ABE524B4658AF4E7CE9C109B676"/>
  </w:style>
  <w:style w:type="paragraph" w:customStyle="1" w:styleId="EC52033EA86F424E83D91EFB6783243F">
    <w:name w:val="EC52033EA86F424E83D91EFB67832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minutes.dotx</Template>
  <TotalTime>61</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Fratini</dc:creator>
  <cp:lastModifiedBy>Stephen Fratini</cp:lastModifiedBy>
  <cp:revision>6</cp:revision>
  <cp:lastPrinted>2019-02-20T23:47:00Z</cp:lastPrinted>
  <dcterms:created xsi:type="dcterms:W3CDTF">2020-01-24T23:03:00Z</dcterms:created>
  <dcterms:modified xsi:type="dcterms:W3CDTF">2020-01-25T01:11:00Z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