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C2FB1" w14:textId="77777777" w:rsidR="00FE576D" w:rsidRPr="00435446" w:rsidRDefault="000F7176" w:rsidP="00435446">
      <w:pPr>
        <w:pStyle w:val="Title"/>
      </w:pPr>
      <w:sdt>
        <w:sdtPr>
          <w:alias w:val="Enter title:"/>
          <w:tag w:val="Enter title:"/>
          <w:id w:val="-479621438"/>
          <w:placeholder>
            <w:docPart w:val="A72B6147E56041F9A034E0C5965BC229"/>
          </w:placeholder>
          <w:temporary/>
          <w:showingPlcHdr/>
          <w15:appearance w15:val="hidden"/>
        </w:sdtPr>
        <w:sdtEndPr/>
        <w:sdtContent>
          <w:r w:rsidR="00C41E6E" w:rsidRPr="00435446">
            <w:t>Minutes</w:t>
          </w:r>
        </w:sdtContent>
      </w:sdt>
    </w:p>
    <w:p w14:paraId="639E90BC" w14:textId="18442936" w:rsidR="00FE576D" w:rsidRDefault="0024239C">
      <w:pPr>
        <w:pStyle w:val="Subtitle"/>
      </w:pPr>
      <w:r>
        <w:t>Eatontown Complete Streets Advisory Committee (</w:t>
      </w:r>
      <w:r w:rsidRPr="00F75E69">
        <w:rPr>
          <w:noProof/>
        </w:rPr>
        <w:t>ECSAC</w:t>
      </w:r>
      <w:r>
        <w:t>)</w:t>
      </w:r>
    </w:p>
    <w:p w14:paraId="55236AAA" w14:textId="20B695FF" w:rsidR="00FE576D" w:rsidRDefault="000F7176" w:rsidP="00774146">
      <w:pPr>
        <w:pStyle w:val="Date"/>
      </w:pPr>
      <w:sdt>
        <w:sdtPr>
          <w:rPr>
            <w:rStyle w:val="IntenseEmphasis"/>
          </w:rPr>
          <w:alias w:val="Date and time:"/>
          <w:tag w:val="Date and time:"/>
          <w:id w:val="721090451"/>
          <w:placeholder>
            <w:docPart w:val="EF181F15D095497FACB9D915573A82DA"/>
          </w:placeholder>
          <w:temporary/>
          <w:showingPlcHdr/>
          <w15:appearance w15:val="hidden"/>
        </w:sdtPr>
        <w:sdtEndPr>
          <w:rPr>
            <w:rStyle w:val="IntenseEmphasis"/>
          </w:rPr>
        </w:sdtEndPr>
        <w:sdtContent>
          <w:r w:rsidR="00684306" w:rsidRPr="00AB3E35">
            <w:rPr>
              <w:rStyle w:val="IntenseEmphasis"/>
            </w:rPr>
            <w:t>Date | time</w:t>
          </w:r>
        </w:sdtContent>
      </w:sdt>
      <w:r w:rsidR="00684306">
        <w:rPr>
          <w:rStyle w:val="IntenseEmphasis"/>
        </w:rPr>
        <w:t xml:space="preserve"> </w:t>
      </w:r>
      <w:r w:rsidR="00297F5C">
        <w:t>9 October</w:t>
      </w:r>
      <w:r w:rsidR="00E408FB">
        <w:t xml:space="preserve"> </w:t>
      </w:r>
      <w:r w:rsidR="00D4376C">
        <w:t>20</w:t>
      </w:r>
      <w:r w:rsidR="00866684">
        <w:t>20</w:t>
      </w:r>
      <w:r w:rsidR="0024239C">
        <w:t xml:space="preserve"> from </w:t>
      </w:r>
      <w:r w:rsidR="00297F5C">
        <w:t>5:30</w:t>
      </w:r>
      <w:r w:rsidR="00E408FB">
        <w:t xml:space="preserve"> P</w:t>
      </w:r>
      <w:r w:rsidR="00731587">
        <w:t>M</w:t>
      </w:r>
      <w:r w:rsidR="0024239C">
        <w:t xml:space="preserve"> to </w:t>
      </w:r>
      <w:r w:rsidR="00CF68C7">
        <w:t>6:45</w:t>
      </w:r>
      <w:r w:rsidR="00E408FB">
        <w:t xml:space="preserve"> P</w:t>
      </w:r>
      <w:r w:rsidR="0024239C">
        <w:t>M</w:t>
      </w:r>
      <w:r w:rsidR="003B5FCE">
        <w:t xml:space="preserve"> | </w:t>
      </w:r>
      <w:sdt>
        <w:sdtPr>
          <w:rPr>
            <w:rStyle w:val="IntenseEmphasis"/>
          </w:rPr>
          <w:alias w:val="Meeting called to order by:"/>
          <w:tag w:val="Meeting called to order by:"/>
          <w:id w:val="-1195924611"/>
          <w:placeholder>
            <w:docPart w:val="7801B93505184F128A9E85FC468196F9"/>
          </w:placeholder>
          <w:temporary/>
          <w:showingPlcHdr/>
          <w15:appearance w15:val="hidden"/>
        </w:sdtPr>
        <w:sdtEndPr>
          <w:rPr>
            <w:rStyle w:val="IntenseEmphasis"/>
          </w:rPr>
        </w:sdtEndPr>
        <w:sdtContent>
          <w:r w:rsidR="00684306" w:rsidRPr="00AB3E35">
            <w:rPr>
              <w:rStyle w:val="IntenseEmphasis"/>
            </w:rPr>
            <w:t>Meeting called to order by</w:t>
          </w:r>
        </w:sdtContent>
      </w:sdt>
      <w:r w:rsidR="00684306">
        <w:t xml:space="preserve"> </w:t>
      </w:r>
      <w:r w:rsidR="0024239C">
        <w:t>Candace Faust</w:t>
      </w:r>
    </w:p>
    <w:p w14:paraId="2250F188" w14:textId="02BA25BA" w:rsidR="002455EC" w:rsidRDefault="002455EC" w:rsidP="00774146">
      <w:pPr>
        <w:pStyle w:val="Date"/>
      </w:pPr>
      <w:r w:rsidRPr="002455EC">
        <w:rPr>
          <w:rStyle w:val="IntenseEmphasis"/>
        </w:rPr>
        <w:t>Location:</w:t>
      </w:r>
      <w:r>
        <w:t xml:space="preserve"> </w:t>
      </w:r>
      <w:r w:rsidRPr="002455EC">
        <w:t>Wolcott Pavilion</w:t>
      </w:r>
    </w:p>
    <w:p w14:paraId="4ABFEAF3" w14:textId="6358DDF4" w:rsidR="00FE576D" w:rsidRDefault="0024239C">
      <w:pPr>
        <w:pStyle w:val="Heading1"/>
      </w:pPr>
      <w:r>
        <w:t>Attendance</w:t>
      </w:r>
    </w:p>
    <w:p w14:paraId="3FA55B65" w14:textId="52174AD1" w:rsidR="00FE576D" w:rsidRPr="00F86F55" w:rsidRDefault="0024239C">
      <w:r w:rsidRPr="0065192E">
        <w:rPr>
          <w:b/>
        </w:rPr>
        <w:t>Present</w:t>
      </w:r>
      <w:r>
        <w:t>:</w:t>
      </w:r>
      <w:r w:rsidR="00306B83">
        <w:t xml:space="preserve"> </w:t>
      </w:r>
      <w:r w:rsidR="00CF68C7" w:rsidRPr="00F86F55">
        <w:t>Candace Faust (chair</w:t>
      </w:r>
      <w:r w:rsidR="00CF68C7">
        <w:t>),</w:t>
      </w:r>
      <w:r w:rsidR="00CF68C7" w:rsidRPr="00F86F55">
        <w:t xml:space="preserve"> </w:t>
      </w:r>
      <w:r w:rsidR="00191DA8">
        <w:t xml:space="preserve">Janice, Grasso, </w:t>
      </w:r>
      <w:r w:rsidR="00CF68C7" w:rsidRPr="00866684">
        <w:t xml:space="preserve">Joe </w:t>
      </w:r>
      <w:proofErr w:type="spellStart"/>
      <w:r w:rsidR="00CF68C7" w:rsidRPr="00866684">
        <w:t>Olsavsky</w:t>
      </w:r>
      <w:proofErr w:type="spellEnd"/>
      <w:r w:rsidR="00CF68C7">
        <w:t xml:space="preserve"> (council rep), </w:t>
      </w:r>
      <w:r w:rsidR="00CF68C7" w:rsidRPr="00F86F55">
        <w:t>Barbara Stark</w:t>
      </w:r>
      <w:r w:rsidR="00CF68C7">
        <w:t>,</w:t>
      </w:r>
      <w:r w:rsidR="00CF68C7" w:rsidRPr="00B27C29">
        <w:t xml:space="preserve"> </w:t>
      </w:r>
      <w:r w:rsidR="00CF68C7" w:rsidRPr="00F86F55">
        <w:t>Kevin Halvorsen</w:t>
      </w:r>
      <w:r w:rsidR="00CF68C7">
        <w:t>, Virginia East,</w:t>
      </w:r>
      <w:r w:rsidR="00CF68C7" w:rsidRPr="00035088">
        <w:t xml:space="preserve"> </w:t>
      </w:r>
      <w:r w:rsidR="00CF68C7">
        <w:t xml:space="preserve">Tom </w:t>
      </w:r>
      <w:proofErr w:type="spellStart"/>
      <w:r w:rsidR="00CF68C7">
        <w:t>Fary</w:t>
      </w:r>
      <w:proofErr w:type="spellEnd"/>
      <w:r w:rsidR="00CF68C7">
        <w:t xml:space="preserve">, Pam </w:t>
      </w:r>
      <w:proofErr w:type="spellStart"/>
      <w:r w:rsidR="00CF68C7">
        <w:t>Faccone</w:t>
      </w:r>
      <w:proofErr w:type="spellEnd"/>
      <w:r w:rsidR="00CF68C7">
        <w:t xml:space="preserve">, </w:t>
      </w:r>
      <w:r w:rsidR="00CF68C7" w:rsidRPr="00035088">
        <w:t>Steve Fratini (secretary)</w:t>
      </w:r>
    </w:p>
    <w:p w14:paraId="0434C51C" w14:textId="35A02B12" w:rsidR="00297F5C" w:rsidRDefault="00F02A98">
      <w:r>
        <w:rPr>
          <w:b/>
        </w:rPr>
        <w:t>Not Present</w:t>
      </w:r>
      <w:r w:rsidR="0024239C">
        <w:t>:</w:t>
      </w:r>
      <w:r w:rsidR="00C03849" w:rsidRPr="00C03849">
        <w:t xml:space="preserve"> </w:t>
      </w:r>
      <w:r w:rsidR="00CF68C7">
        <w:t>apologies from Bob English</w:t>
      </w:r>
    </w:p>
    <w:sdt>
      <w:sdtPr>
        <w:alias w:val="Approval of minutes:"/>
        <w:tag w:val="Approval of minutes:"/>
        <w:id w:val="96078072"/>
        <w:placeholder>
          <w:docPart w:val="4005CB89E4394F10A9C2CBA5A80EC381"/>
        </w:placeholder>
        <w:temporary/>
        <w:showingPlcHdr/>
        <w15:appearance w15:val="hidden"/>
      </w:sdtPr>
      <w:sdtEndPr/>
      <w:sdtContent>
        <w:p w14:paraId="45B019D7" w14:textId="77777777" w:rsidR="00FE576D" w:rsidRPr="00C54681" w:rsidRDefault="00C54681">
          <w:pPr>
            <w:pStyle w:val="Heading1"/>
          </w:pPr>
          <w:r>
            <w:t>Approval of Minutes</w:t>
          </w:r>
        </w:p>
      </w:sdtContent>
    </w:sdt>
    <w:p w14:paraId="49739F1A" w14:textId="14F29145" w:rsidR="00F02A98" w:rsidRDefault="009C3872">
      <w:r>
        <w:t xml:space="preserve"> </w:t>
      </w:r>
      <w:r w:rsidR="00F7402C">
        <w:t xml:space="preserve">Minutes from </w:t>
      </w:r>
      <w:r w:rsidR="00297F5C">
        <w:t>May</w:t>
      </w:r>
      <w:r w:rsidR="00614F68">
        <w:t xml:space="preserve"> </w:t>
      </w:r>
      <w:r w:rsidR="00297F5C">
        <w:t>12</w:t>
      </w:r>
      <w:r w:rsidR="00F7402C">
        <w:t>, 20</w:t>
      </w:r>
      <w:r w:rsidR="00297F5C">
        <w:t>20</w:t>
      </w:r>
      <w:r w:rsidR="00866684">
        <w:t xml:space="preserve"> </w:t>
      </w:r>
      <w:r w:rsidR="00CF68C7">
        <w:t>were</w:t>
      </w:r>
      <w:r w:rsidR="00C03849">
        <w:t xml:space="preserve"> </w:t>
      </w:r>
      <w:r w:rsidR="00CF68C7">
        <w:t xml:space="preserve">approved. </w:t>
      </w:r>
      <w:r w:rsidR="00C03849">
        <w:t xml:space="preserve"> </w:t>
      </w:r>
    </w:p>
    <w:p w14:paraId="0E9203C6" w14:textId="45D094A3" w:rsidR="00FE576D" w:rsidRDefault="0024239C">
      <w:pPr>
        <w:pStyle w:val="Heading1"/>
      </w:pPr>
      <w:r>
        <w:t>Agenda</w:t>
      </w:r>
    </w:p>
    <w:p w14:paraId="14F7186B" w14:textId="732AB7A9" w:rsidR="00A5024B" w:rsidRDefault="0024239C" w:rsidP="00F02A98">
      <w:pPr>
        <w:pStyle w:val="ListParagraph"/>
        <w:numPr>
          <w:ilvl w:val="0"/>
          <w:numId w:val="19"/>
        </w:numPr>
      </w:pPr>
      <w:r>
        <w:t>Roll call</w:t>
      </w:r>
    </w:p>
    <w:p w14:paraId="48D4D531" w14:textId="793BC2E6" w:rsidR="00C03849" w:rsidRDefault="00C03849" w:rsidP="00F02A98">
      <w:pPr>
        <w:pStyle w:val="ListParagraph"/>
        <w:numPr>
          <w:ilvl w:val="0"/>
          <w:numId w:val="19"/>
        </w:numPr>
      </w:pPr>
      <w:r>
        <w:t>Approval of minutes</w:t>
      </w:r>
      <w:r w:rsidR="00F310C5">
        <w:t xml:space="preserve"> </w:t>
      </w:r>
      <w:r w:rsidR="00297F5C">
        <w:t>May 12</w:t>
      </w:r>
      <w:r w:rsidR="00297F5C" w:rsidRPr="00297F5C">
        <w:rPr>
          <w:vertAlign w:val="superscript"/>
        </w:rPr>
        <w:t>th</w:t>
      </w:r>
      <w:r w:rsidR="00614F68">
        <w:t xml:space="preserve"> meeting</w:t>
      </w:r>
    </w:p>
    <w:p w14:paraId="04B0F97B" w14:textId="7EEB3594" w:rsidR="0073626E" w:rsidRDefault="0073626E" w:rsidP="00F02A98">
      <w:pPr>
        <w:pStyle w:val="ListParagraph"/>
        <w:numPr>
          <w:ilvl w:val="0"/>
          <w:numId w:val="19"/>
        </w:numPr>
      </w:pPr>
      <w:r>
        <w:t>Introduce new members of the team</w:t>
      </w:r>
    </w:p>
    <w:p w14:paraId="5DACFF7B" w14:textId="3CDF8D8D" w:rsidR="002455EC" w:rsidRDefault="002455EC" w:rsidP="00F02A98">
      <w:pPr>
        <w:pStyle w:val="ListParagraph"/>
        <w:numPr>
          <w:ilvl w:val="0"/>
          <w:numId w:val="19"/>
        </w:numPr>
      </w:pPr>
      <w:r w:rsidRPr="002455EC">
        <w:t>Borough webpag</w:t>
      </w:r>
      <w:r>
        <w:t>e</w:t>
      </w:r>
    </w:p>
    <w:p w14:paraId="67463B54" w14:textId="73122A8E" w:rsidR="002455EC" w:rsidRDefault="002455EC" w:rsidP="002455EC">
      <w:pPr>
        <w:pStyle w:val="ListParagraph"/>
        <w:numPr>
          <w:ilvl w:val="1"/>
          <w:numId w:val="19"/>
        </w:numPr>
      </w:pPr>
      <w:r>
        <w:t xml:space="preserve">Unofficial wiki at </w:t>
      </w:r>
      <w:hyperlink r:id="rId7" w:history="1">
        <w:r w:rsidRPr="003A632F">
          <w:rPr>
            <w:rStyle w:val="Hyperlink"/>
          </w:rPr>
          <w:t>https://github.com/sfratini33/eatontown-complete-streets/wiki</w:t>
        </w:r>
      </w:hyperlink>
      <w:r>
        <w:t xml:space="preserve"> </w:t>
      </w:r>
    </w:p>
    <w:p w14:paraId="01BE20D0" w14:textId="675973AB" w:rsidR="00614F68" w:rsidRDefault="002455EC" w:rsidP="00F02A98">
      <w:pPr>
        <w:pStyle w:val="ListParagraph"/>
        <w:numPr>
          <w:ilvl w:val="0"/>
          <w:numId w:val="19"/>
        </w:numPr>
      </w:pPr>
      <w:r>
        <w:t>G</w:t>
      </w:r>
      <w:r w:rsidRPr="002455EC">
        <w:t>rant discussion/ideas</w:t>
      </w:r>
      <w:r w:rsidR="00CF68C7">
        <w:t xml:space="preserve"> related to Transportation Alternative Set Aside Program</w:t>
      </w:r>
    </w:p>
    <w:p w14:paraId="7E1CA2C1" w14:textId="5803FF31" w:rsidR="0042787F" w:rsidRDefault="0042787F" w:rsidP="00F02A98">
      <w:pPr>
        <w:pStyle w:val="ListParagraph"/>
        <w:numPr>
          <w:ilvl w:val="0"/>
          <w:numId w:val="19"/>
        </w:numPr>
      </w:pPr>
      <w:r>
        <w:t xml:space="preserve">Monmouth county open space grant letter; </w:t>
      </w:r>
      <w:hyperlink r:id="rId8" w:history="1">
        <w:r w:rsidRPr="00536F48">
          <w:rPr>
            <w:rStyle w:val="Hyperlink"/>
          </w:rPr>
          <w:t>https://www.monmouthcountyparks.com/page.aspx?ID=2593</w:t>
        </w:r>
      </w:hyperlink>
      <w:r>
        <w:t xml:space="preserve"> </w:t>
      </w:r>
    </w:p>
    <w:p w14:paraId="6DE942E5" w14:textId="05FFAEA7" w:rsidR="002455EC" w:rsidRDefault="002455EC" w:rsidP="00F02A98">
      <w:pPr>
        <w:pStyle w:val="ListParagraph"/>
        <w:numPr>
          <w:ilvl w:val="0"/>
          <w:numId w:val="19"/>
        </w:numPr>
      </w:pPr>
      <w:r>
        <w:t xml:space="preserve">Possible community </w:t>
      </w:r>
      <w:proofErr w:type="gramStart"/>
      <w:r>
        <w:t>walk</w:t>
      </w:r>
      <w:proofErr w:type="gramEnd"/>
      <w:r>
        <w:t xml:space="preserve"> with social distancing </w:t>
      </w:r>
    </w:p>
    <w:p w14:paraId="5973323A" w14:textId="772C6171" w:rsidR="00C9510D" w:rsidRDefault="00D4376C" w:rsidP="00A73D20">
      <w:pPr>
        <w:pStyle w:val="ListParagraph"/>
        <w:numPr>
          <w:ilvl w:val="0"/>
          <w:numId w:val="19"/>
        </w:numPr>
      </w:pPr>
      <w:bookmarkStart w:id="0" w:name="_Hlk6576418"/>
      <w:r>
        <w:t>AOB</w:t>
      </w:r>
    </w:p>
    <w:p w14:paraId="529381FC" w14:textId="3DC29152" w:rsidR="00F310C5" w:rsidRDefault="00614F68" w:rsidP="00DA0F46">
      <w:pPr>
        <w:pStyle w:val="ListParagraph"/>
        <w:numPr>
          <w:ilvl w:val="1"/>
          <w:numId w:val="19"/>
        </w:numPr>
      </w:pPr>
      <w:r>
        <w:t>TBD</w:t>
      </w:r>
    </w:p>
    <w:bookmarkEnd w:id="0"/>
    <w:p w14:paraId="0AFD29D3" w14:textId="6BE7A359" w:rsidR="00306B83" w:rsidRDefault="00306B83" w:rsidP="00306B83">
      <w:pPr>
        <w:pStyle w:val="Heading1"/>
      </w:pPr>
      <w:r>
        <w:t>Discussion</w:t>
      </w:r>
    </w:p>
    <w:p w14:paraId="0AC85289" w14:textId="39C1591A" w:rsidR="006D5AD3" w:rsidRDefault="00DE1FB1" w:rsidP="00866684">
      <w:pPr>
        <w:ind w:left="360"/>
      </w:pPr>
      <w:bookmarkStart w:id="1" w:name="_Hlk524714935"/>
      <w:r>
        <w:t xml:space="preserve">In what follows, “the team” refers to those present at the meeting from the Complete Streets Advisory Committee. </w:t>
      </w:r>
    </w:p>
    <w:p w14:paraId="6CE15B5B" w14:textId="668F9060" w:rsidR="009E227F" w:rsidRDefault="00CF68C7" w:rsidP="00297F5C">
      <w:pPr>
        <w:pStyle w:val="ListParagraph"/>
        <w:numPr>
          <w:ilvl w:val="0"/>
          <w:numId w:val="19"/>
        </w:numPr>
      </w:pPr>
      <w:r>
        <w:t>D</w:t>
      </w:r>
      <w:r w:rsidRPr="002455EC">
        <w:t>iscussion</w:t>
      </w:r>
      <w:r>
        <w:t xml:space="preserve"> of </w:t>
      </w:r>
      <w:r w:rsidRPr="002455EC">
        <w:t>ideas</w:t>
      </w:r>
      <w:r>
        <w:t xml:space="preserve"> related to Transportation Alternative Set Aside Program</w:t>
      </w:r>
      <w:r w:rsidR="00F310C5">
        <w:t xml:space="preserve"> </w:t>
      </w:r>
    </w:p>
    <w:p w14:paraId="7E59B095" w14:textId="33F02562" w:rsidR="00CF68C7" w:rsidRDefault="00CF68C7" w:rsidP="00CF68C7">
      <w:pPr>
        <w:pStyle w:val="ListParagraph"/>
        <w:numPr>
          <w:ilvl w:val="1"/>
          <w:numId w:val="19"/>
        </w:numPr>
      </w:pPr>
      <w:r>
        <w:t>there is a requirement for equity across all residents</w:t>
      </w:r>
    </w:p>
    <w:p w14:paraId="51D8308D" w14:textId="151F367D" w:rsidR="00CF68C7" w:rsidRDefault="00CF68C7" w:rsidP="00CF68C7">
      <w:pPr>
        <w:pStyle w:val="ListParagraph"/>
        <w:numPr>
          <w:ilvl w:val="1"/>
          <w:numId w:val="19"/>
        </w:numPr>
      </w:pPr>
      <w:r>
        <w:t>Candace did not think outdoor exercise equipment would fit with the particular grant</w:t>
      </w:r>
    </w:p>
    <w:p w14:paraId="6DCB64C4" w14:textId="3227FDB4" w:rsidR="00CF68C7" w:rsidRDefault="00CF68C7" w:rsidP="00CF68C7">
      <w:pPr>
        <w:pStyle w:val="ListParagraph"/>
        <w:numPr>
          <w:ilvl w:val="2"/>
          <w:numId w:val="19"/>
        </w:numPr>
      </w:pPr>
      <w:r>
        <w:t>Janice said that the borough is still trying to get exercise equipment for Husky Brook Park via different funding means</w:t>
      </w:r>
    </w:p>
    <w:p w14:paraId="2EE5A159" w14:textId="07572CB5" w:rsidR="00CF68C7" w:rsidRDefault="00CF68C7" w:rsidP="00CF68C7">
      <w:pPr>
        <w:pStyle w:val="ListParagraph"/>
        <w:numPr>
          <w:ilvl w:val="1"/>
          <w:numId w:val="19"/>
        </w:numPr>
      </w:pPr>
      <w:r>
        <w:t>Candace suggested improvements going from Wampum Lake Park in the direction of Throckmorton and connection to apartments behind municipal building</w:t>
      </w:r>
    </w:p>
    <w:p w14:paraId="3A6BADC5" w14:textId="5695E78B" w:rsidR="00CF68C7" w:rsidRDefault="00CF68C7" w:rsidP="00CF68C7">
      <w:pPr>
        <w:pStyle w:val="ListParagraph"/>
        <w:numPr>
          <w:ilvl w:val="2"/>
          <w:numId w:val="19"/>
        </w:numPr>
      </w:pPr>
      <w:r>
        <w:t xml:space="preserve">  general improvements to downtown area </w:t>
      </w:r>
    </w:p>
    <w:p w14:paraId="4FF6419F" w14:textId="75E02FFD" w:rsidR="00CF68C7" w:rsidRDefault="00CF68C7" w:rsidP="00CF68C7">
      <w:pPr>
        <w:pStyle w:val="ListParagraph"/>
        <w:numPr>
          <w:ilvl w:val="2"/>
          <w:numId w:val="19"/>
        </w:numPr>
      </w:pPr>
      <w:r>
        <w:t xml:space="preserve">  builds on Eatontown Greenway Plan</w:t>
      </w:r>
    </w:p>
    <w:p w14:paraId="35404F8C" w14:textId="6D0F3ACF" w:rsidR="00CF68C7" w:rsidRDefault="00CF68C7" w:rsidP="00CF68C7">
      <w:pPr>
        <w:pStyle w:val="ListParagraph"/>
        <w:numPr>
          <w:ilvl w:val="2"/>
          <w:numId w:val="19"/>
        </w:numPr>
      </w:pPr>
      <w:r>
        <w:t xml:space="preserve">  the team agreed to Candace's idea</w:t>
      </w:r>
    </w:p>
    <w:p w14:paraId="7F387F14" w14:textId="27D539C9" w:rsidR="00CF68C7" w:rsidRDefault="00CF68C7" w:rsidP="00CF68C7">
      <w:pPr>
        <w:pStyle w:val="ListParagraph"/>
        <w:numPr>
          <w:ilvl w:val="2"/>
          <w:numId w:val="19"/>
        </w:numPr>
      </w:pPr>
      <w:r>
        <w:t xml:space="preserve">  the idea needs to be written down and review by the Eatontown engineers (ARH)</w:t>
      </w:r>
    </w:p>
    <w:p w14:paraId="35701E93" w14:textId="1250E119" w:rsidR="00CF68C7" w:rsidRDefault="00CF68C7" w:rsidP="00CF68C7">
      <w:pPr>
        <w:pStyle w:val="ListParagraph"/>
        <w:numPr>
          <w:ilvl w:val="2"/>
          <w:numId w:val="19"/>
        </w:numPr>
      </w:pPr>
      <w:r>
        <w:t xml:space="preserve">  get letters of support from apartments and some businesses in the area </w:t>
      </w:r>
    </w:p>
    <w:p w14:paraId="43D83986" w14:textId="0D357C90" w:rsidR="00CF68C7" w:rsidRDefault="00CF68C7" w:rsidP="00CF68C7">
      <w:pPr>
        <w:pStyle w:val="ListParagraph"/>
        <w:numPr>
          <w:ilvl w:val="2"/>
          <w:numId w:val="19"/>
        </w:numPr>
      </w:pPr>
      <w:r>
        <w:lastRenderedPageBreak/>
        <w:t>Janice is to retrieve the question set related to the grant</w:t>
      </w:r>
    </w:p>
    <w:p w14:paraId="2951AE11" w14:textId="5021394B" w:rsidR="00CF68C7" w:rsidRDefault="00CF68C7" w:rsidP="00CF68C7">
      <w:pPr>
        <w:pStyle w:val="ListParagraph"/>
        <w:numPr>
          <w:ilvl w:val="0"/>
          <w:numId w:val="19"/>
        </w:numPr>
      </w:pPr>
      <w:r>
        <w:t>Community walk - not until after COVID-19</w:t>
      </w:r>
    </w:p>
    <w:p w14:paraId="17BEBBAB" w14:textId="4A7394ED" w:rsidR="00CF68C7" w:rsidRDefault="00CF68C7" w:rsidP="00CF68C7">
      <w:pPr>
        <w:pStyle w:val="ListParagraph"/>
        <w:numPr>
          <w:ilvl w:val="0"/>
          <w:numId w:val="19"/>
        </w:numPr>
      </w:pPr>
      <w:r>
        <w:t>Next meeting to discuss grant on Oct. 26 at 6:30 PM in borough large room</w:t>
      </w:r>
    </w:p>
    <w:p w14:paraId="7D66E640" w14:textId="77777777" w:rsidR="00BC1AEA" w:rsidRPr="00306B83" w:rsidRDefault="00BC1AEA" w:rsidP="00BC1AEA"/>
    <w:bookmarkEnd w:id="1"/>
    <w:p w14:paraId="1AB024A3" w14:textId="6167CF01" w:rsidR="003B7AC5" w:rsidRPr="00BE0E98" w:rsidRDefault="0024239C" w:rsidP="00A73D20">
      <w:pPr>
        <w:pStyle w:val="Heading1"/>
      </w:pPr>
      <w:r>
        <w:t>Action Items</w:t>
      </w:r>
    </w:p>
    <w:p w14:paraId="7E0367AC" w14:textId="12FA7684" w:rsidR="008D4C0E" w:rsidRDefault="00CF68C7" w:rsidP="007866F3">
      <w:pPr>
        <w:pStyle w:val="ListParagraph"/>
        <w:numPr>
          <w:ilvl w:val="0"/>
          <w:numId w:val="21"/>
        </w:numPr>
      </w:pPr>
      <w:r>
        <w:t>Next steps as noted in the grant proposal discussion</w:t>
      </w:r>
    </w:p>
    <w:p w14:paraId="14BD1A85" w14:textId="77777777" w:rsidR="00FE576D" w:rsidRDefault="000F7176">
      <w:pPr>
        <w:pStyle w:val="Heading1"/>
      </w:pPr>
      <w:sdt>
        <w:sdtPr>
          <w:alias w:val="Announcements:"/>
          <w:tag w:val="Announcements:"/>
          <w:id w:val="-2057226293"/>
          <w:placeholder>
            <w:docPart w:val="629246C52446405892262936BAB5BEB4"/>
          </w:placeholder>
          <w:temporary/>
          <w:showingPlcHdr/>
          <w15:appearance w15:val="hidden"/>
        </w:sdtPr>
        <w:sdtEndPr/>
        <w:sdtContent>
          <w:r w:rsidR="005D2056">
            <w:t>Announcements</w:t>
          </w:r>
        </w:sdtContent>
      </w:sdt>
    </w:p>
    <w:p w14:paraId="7B059256" w14:textId="44D31397" w:rsidR="0065192E" w:rsidRDefault="00A73D20" w:rsidP="00A73D20">
      <w:r>
        <w:t>None</w:t>
      </w:r>
    </w:p>
    <w:p w14:paraId="1AD8EA6D" w14:textId="77777777" w:rsidR="00FE576D" w:rsidRDefault="000F7176">
      <w:pPr>
        <w:pStyle w:val="Heading1"/>
      </w:pPr>
      <w:sdt>
        <w:sdtPr>
          <w:alias w:val="Next meeting:"/>
          <w:tag w:val="Next meeting:"/>
          <w:id w:val="-1524860034"/>
          <w:placeholder>
            <w:docPart w:val="65ED000CCBB74F718CC3771BC6B765DA"/>
          </w:placeholder>
          <w:temporary/>
          <w:showingPlcHdr/>
          <w15:appearance w15:val="hidden"/>
        </w:sdtPr>
        <w:sdtEndPr/>
        <w:sdtContent>
          <w:r w:rsidR="005D2056">
            <w:t>Next Meeting</w:t>
          </w:r>
        </w:sdtContent>
      </w:sdt>
    </w:p>
    <w:p w14:paraId="154B2F53" w14:textId="6C8CA397" w:rsidR="00774146" w:rsidRDefault="00CF68C7">
      <w:r>
        <w:t>Oct. 26 at 6:30 PM</w:t>
      </w:r>
    </w:p>
    <w:sectPr w:rsidR="00774146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076B9" w14:textId="77777777" w:rsidR="000F7176" w:rsidRDefault="000F7176">
      <w:r>
        <w:separator/>
      </w:r>
    </w:p>
  </w:endnote>
  <w:endnote w:type="continuationSeparator" w:id="0">
    <w:p w14:paraId="7CD8308D" w14:textId="77777777" w:rsidR="000F7176" w:rsidRDefault="000F7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13FF28" w14:textId="77777777" w:rsidR="00FE576D" w:rsidRDefault="003B5FC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925B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A7032" w14:textId="77777777" w:rsidR="000F7176" w:rsidRDefault="000F7176">
      <w:r>
        <w:separator/>
      </w:r>
    </w:p>
  </w:footnote>
  <w:footnote w:type="continuationSeparator" w:id="0">
    <w:p w14:paraId="71C781A8" w14:textId="77777777" w:rsidR="000F7176" w:rsidRDefault="000F71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3F7F99"/>
    <w:multiLevelType w:val="hybridMultilevel"/>
    <w:tmpl w:val="DF62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1639CF"/>
    <w:multiLevelType w:val="hybridMultilevel"/>
    <w:tmpl w:val="EDAA133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 w15:restartNumberingAfterBreak="0">
    <w:nsid w:val="29490B49"/>
    <w:multiLevelType w:val="hybridMultilevel"/>
    <w:tmpl w:val="8B0E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643532"/>
    <w:multiLevelType w:val="hybridMultilevel"/>
    <w:tmpl w:val="B7AE1E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1132C"/>
    <w:multiLevelType w:val="hybridMultilevel"/>
    <w:tmpl w:val="684E0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2"/>
  </w:num>
  <w:num w:numId="4">
    <w:abstractNumId w:val="10"/>
  </w:num>
  <w:num w:numId="5">
    <w:abstractNumId w:val="1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22"/>
  </w:num>
  <w:num w:numId="18">
    <w:abstractNumId w:val="21"/>
  </w:num>
  <w:num w:numId="19">
    <w:abstractNumId w:val="16"/>
  </w:num>
  <w:num w:numId="20">
    <w:abstractNumId w:val="15"/>
  </w:num>
  <w:num w:numId="21">
    <w:abstractNumId w:val="11"/>
  </w:num>
  <w:num w:numId="22">
    <w:abstractNumId w:val="1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IwMzQwMzI2NTQxNDNS0lEKTi0uzszPAykwNKoFACbuolQtAAAA"/>
  </w:docVars>
  <w:rsids>
    <w:rsidRoot w:val="005F7819"/>
    <w:rsid w:val="00022357"/>
    <w:rsid w:val="00031BCB"/>
    <w:rsid w:val="00034A32"/>
    <w:rsid w:val="00035088"/>
    <w:rsid w:val="000731EE"/>
    <w:rsid w:val="00073A9B"/>
    <w:rsid w:val="00081D4D"/>
    <w:rsid w:val="00096D59"/>
    <w:rsid w:val="000A0B35"/>
    <w:rsid w:val="000B38EC"/>
    <w:rsid w:val="000B5E2A"/>
    <w:rsid w:val="000D1B9D"/>
    <w:rsid w:val="000D43AF"/>
    <w:rsid w:val="000E181E"/>
    <w:rsid w:val="000E204C"/>
    <w:rsid w:val="000E329A"/>
    <w:rsid w:val="000F21A5"/>
    <w:rsid w:val="000F7176"/>
    <w:rsid w:val="000F7312"/>
    <w:rsid w:val="00111C88"/>
    <w:rsid w:val="0015352D"/>
    <w:rsid w:val="001557EA"/>
    <w:rsid w:val="0015652F"/>
    <w:rsid w:val="00156FEA"/>
    <w:rsid w:val="00162DDB"/>
    <w:rsid w:val="00165199"/>
    <w:rsid w:val="00177B8C"/>
    <w:rsid w:val="001834FA"/>
    <w:rsid w:val="001841D3"/>
    <w:rsid w:val="00191DA8"/>
    <w:rsid w:val="00193771"/>
    <w:rsid w:val="00193926"/>
    <w:rsid w:val="001C6FE0"/>
    <w:rsid w:val="001D3813"/>
    <w:rsid w:val="001E5833"/>
    <w:rsid w:val="001E62D9"/>
    <w:rsid w:val="001F2E5F"/>
    <w:rsid w:val="001F348C"/>
    <w:rsid w:val="001F44DE"/>
    <w:rsid w:val="00214966"/>
    <w:rsid w:val="0021686D"/>
    <w:rsid w:val="0024239C"/>
    <w:rsid w:val="002455EC"/>
    <w:rsid w:val="00297F5C"/>
    <w:rsid w:val="002A2B44"/>
    <w:rsid w:val="002A3FCB"/>
    <w:rsid w:val="002C4834"/>
    <w:rsid w:val="002D3701"/>
    <w:rsid w:val="002E0E70"/>
    <w:rsid w:val="002E12E8"/>
    <w:rsid w:val="002E295A"/>
    <w:rsid w:val="002F25C2"/>
    <w:rsid w:val="002F3992"/>
    <w:rsid w:val="002F3B6C"/>
    <w:rsid w:val="00305C57"/>
    <w:rsid w:val="00306B83"/>
    <w:rsid w:val="00313716"/>
    <w:rsid w:val="0032492E"/>
    <w:rsid w:val="00326404"/>
    <w:rsid w:val="0034387A"/>
    <w:rsid w:val="003459F9"/>
    <w:rsid w:val="00352223"/>
    <w:rsid w:val="00370FED"/>
    <w:rsid w:val="0037153F"/>
    <w:rsid w:val="00383524"/>
    <w:rsid w:val="00385D11"/>
    <w:rsid w:val="003871FA"/>
    <w:rsid w:val="00387262"/>
    <w:rsid w:val="00396A6C"/>
    <w:rsid w:val="003A3D12"/>
    <w:rsid w:val="003B5FCE"/>
    <w:rsid w:val="003B7AC5"/>
    <w:rsid w:val="003C6126"/>
    <w:rsid w:val="003D0504"/>
    <w:rsid w:val="003D071C"/>
    <w:rsid w:val="003D359B"/>
    <w:rsid w:val="003D64E1"/>
    <w:rsid w:val="003E5FC7"/>
    <w:rsid w:val="003F1F8B"/>
    <w:rsid w:val="00402E7E"/>
    <w:rsid w:val="00404EA6"/>
    <w:rsid w:val="00416222"/>
    <w:rsid w:val="004164BD"/>
    <w:rsid w:val="004176D0"/>
    <w:rsid w:val="00424F9F"/>
    <w:rsid w:val="0042787F"/>
    <w:rsid w:val="00435446"/>
    <w:rsid w:val="00492316"/>
    <w:rsid w:val="004942F5"/>
    <w:rsid w:val="004D05A5"/>
    <w:rsid w:val="004E13EE"/>
    <w:rsid w:val="004F4532"/>
    <w:rsid w:val="00506C3D"/>
    <w:rsid w:val="00512133"/>
    <w:rsid w:val="00520049"/>
    <w:rsid w:val="00524F5F"/>
    <w:rsid w:val="00533564"/>
    <w:rsid w:val="00544559"/>
    <w:rsid w:val="00552697"/>
    <w:rsid w:val="00557E13"/>
    <w:rsid w:val="00561436"/>
    <w:rsid w:val="005625F5"/>
    <w:rsid w:val="00570D0A"/>
    <w:rsid w:val="0058206D"/>
    <w:rsid w:val="005872CB"/>
    <w:rsid w:val="00597D28"/>
    <w:rsid w:val="005A0D26"/>
    <w:rsid w:val="005A3A2F"/>
    <w:rsid w:val="005D2056"/>
    <w:rsid w:val="005F1FC2"/>
    <w:rsid w:val="005F7819"/>
    <w:rsid w:val="00614F68"/>
    <w:rsid w:val="00620087"/>
    <w:rsid w:val="00632063"/>
    <w:rsid w:val="00632221"/>
    <w:rsid w:val="006444FA"/>
    <w:rsid w:val="00645B01"/>
    <w:rsid w:val="0065192E"/>
    <w:rsid w:val="006579CA"/>
    <w:rsid w:val="00680E05"/>
    <w:rsid w:val="00684306"/>
    <w:rsid w:val="00691475"/>
    <w:rsid w:val="006C408E"/>
    <w:rsid w:val="006D3676"/>
    <w:rsid w:val="006D5AD3"/>
    <w:rsid w:val="006F09DD"/>
    <w:rsid w:val="007173EB"/>
    <w:rsid w:val="007178C8"/>
    <w:rsid w:val="00731498"/>
    <w:rsid w:val="00731587"/>
    <w:rsid w:val="0073626E"/>
    <w:rsid w:val="007530A6"/>
    <w:rsid w:val="00760D21"/>
    <w:rsid w:val="00761CE1"/>
    <w:rsid w:val="007638A6"/>
    <w:rsid w:val="00765ACC"/>
    <w:rsid w:val="00771C2A"/>
    <w:rsid w:val="00774146"/>
    <w:rsid w:val="007866F3"/>
    <w:rsid w:val="00786D8E"/>
    <w:rsid w:val="007B14C4"/>
    <w:rsid w:val="007B47A6"/>
    <w:rsid w:val="007C4DBC"/>
    <w:rsid w:val="007D2EDD"/>
    <w:rsid w:val="007D3AE7"/>
    <w:rsid w:val="007E1B22"/>
    <w:rsid w:val="007E2C99"/>
    <w:rsid w:val="007E5C8D"/>
    <w:rsid w:val="008007C2"/>
    <w:rsid w:val="00810082"/>
    <w:rsid w:val="00810537"/>
    <w:rsid w:val="00811E88"/>
    <w:rsid w:val="00815E3F"/>
    <w:rsid w:val="008264DE"/>
    <w:rsid w:val="00826731"/>
    <w:rsid w:val="00830A1A"/>
    <w:rsid w:val="00831E1D"/>
    <w:rsid w:val="0083695F"/>
    <w:rsid w:val="00844D5C"/>
    <w:rsid w:val="00866684"/>
    <w:rsid w:val="00872423"/>
    <w:rsid w:val="00872F14"/>
    <w:rsid w:val="00883FFD"/>
    <w:rsid w:val="008A064C"/>
    <w:rsid w:val="008A6940"/>
    <w:rsid w:val="008B3974"/>
    <w:rsid w:val="008B5BFB"/>
    <w:rsid w:val="008C11B7"/>
    <w:rsid w:val="008C192F"/>
    <w:rsid w:val="008C354F"/>
    <w:rsid w:val="008C71D1"/>
    <w:rsid w:val="008D4C0E"/>
    <w:rsid w:val="008E0958"/>
    <w:rsid w:val="008E1349"/>
    <w:rsid w:val="008F14F6"/>
    <w:rsid w:val="00907E8B"/>
    <w:rsid w:val="00907EA5"/>
    <w:rsid w:val="00914F68"/>
    <w:rsid w:val="0094109C"/>
    <w:rsid w:val="00941685"/>
    <w:rsid w:val="00941803"/>
    <w:rsid w:val="009579FE"/>
    <w:rsid w:val="00961B04"/>
    <w:rsid w:val="00965A86"/>
    <w:rsid w:val="00971A71"/>
    <w:rsid w:val="00972F8B"/>
    <w:rsid w:val="00974130"/>
    <w:rsid w:val="009914B3"/>
    <w:rsid w:val="009C3872"/>
    <w:rsid w:val="009D1B83"/>
    <w:rsid w:val="009E227F"/>
    <w:rsid w:val="009E2FF0"/>
    <w:rsid w:val="00A1011E"/>
    <w:rsid w:val="00A32DCA"/>
    <w:rsid w:val="00A5024B"/>
    <w:rsid w:val="00A54EE3"/>
    <w:rsid w:val="00A648D9"/>
    <w:rsid w:val="00A70941"/>
    <w:rsid w:val="00A73D20"/>
    <w:rsid w:val="00A87014"/>
    <w:rsid w:val="00A96CBD"/>
    <w:rsid w:val="00AA4E53"/>
    <w:rsid w:val="00AB3E35"/>
    <w:rsid w:val="00AC50B6"/>
    <w:rsid w:val="00AC79D1"/>
    <w:rsid w:val="00AD1AC5"/>
    <w:rsid w:val="00AE1235"/>
    <w:rsid w:val="00AF4981"/>
    <w:rsid w:val="00B14B7F"/>
    <w:rsid w:val="00B276C2"/>
    <w:rsid w:val="00B27C29"/>
    <w:rsid w:val="00B36AF0"/>
    <w:rsid w:val="00B41996"/>
    <w:rsid w:val="00B42E8B"/>
    <w:rsid w:val="00B472FB"/>
    <w:rsid w:val="00B47510"/>
    <w:rsid w:val="00B51AD7"/>
    <w:rsid w:val="00B5324D"/>
    <w:rsid w:val="00B618DE"/>
    <w:rsid w:val="00B65DFC"/>
    <w:rsid w:val="00B7242C"/>
    <w:rsid w:val="00BB5F80"/>
    <w:rsid w:val="00BC03CB"/>
    <w:rsid w:val="00BC1AEA"/>
    <w:rsid w:val="00BC3D83"/>
    <w:rsid w:val="00BE0E98"/>
    <w:rsid w:val="00BE4BC7"/>
    <w:rsid w:val="00BF0573"/>
    <w:rsid w:val="00C03849"/>
    <w:rsid w:val="00C04B20"/>
    <w:rsid w:val="00C07CF6"/>
    <w:rsid w:val="00C125DE"/>
    <w:rsid w:val="00C16792"/>
    <w:rsid w:val="00C31350"/>
    <w:rsid w:val="00C41E6E"/>
    <w:rsid w:val="00C47273"/>
    <w:rsid w:val="00C54681"/>
    <w:rsid w:val="00C626EE"/>
    <w:rsid w:val="00C73D3B"/>
    <w:rsid w:val="00C7447B"/>
    <w:rsid w:val="00C83A93"/>
    <w:rsid w:val="00C9510D"/>
    <w:rsid w:val="00C95629"/>
    <w:rsid w:val="00C95C6A"/>
    <w:rsid w:val="00CE41FE"/>
    <w:rsid w:val="00CF4711"/>
    <w:rsid w:val="00CF68C7"/>
    <w:rsid w:val="00D107AE"/>
    <w:rsid w:val="00D22509"/>
    <w:rsid w:val="00D4376C"/>
    <w:rsid w:val="00D45D9A"/>
    <w:rsid w:val="00D64360"/>
    <w:rsid w:val="00D9262D"/>
    <w:rsid w:val="00D9591A"/>
    <w:rsid w:val="00DA0F46"/>
    <w:rsid w:val="00DA281C"/>
    <w:rsid w:val="00DA3398"/>
    <w:rsid w:val="00DE1FB1"/>
    <w:rsid w:val="00E0109F"/>
    <w:rsid w:val="00E11ABB"/>
    <w:rsid w:val="00E161F1"/>
    <w:rsid w:val="00E37B12"/>
    <w:rsid w:val="00E408FB"/>
    <w:rsid w:val="00E418E5"/>
    <w:rsid w:val="00E46923"/>
    <w:rsid w:val="00E52163"/>
    <w:rsid w:val="00E60A93"/>
    <w:rsid w:val="00E90FBE"/>
    <w:rsid w:val="00EA59B6"/>
    <w:rsid w:val="00EB31C6"/>
    <w:rsid w:val="00ED2908"/>
    <w:rsid w:val="00EE0A4E"/>
    <w:rsid w:val="00F0123A"/>
    <w:rsid w:val="00F02A98"/>
    <w:rsid w:val="00F209E9"/>
    <w:rsid w:val="00F21459"/>
    <w:rsid w:val="00F310C5"/>
    <w:rsid w:val="00F31BB3"/>
    <w:rsid w:val="00F32C4E"/>
    <w:rsid w:val="00F349A0"/>
    <w:rsid w:val="00F427D1"/>
    <w:rsid w:val="00F7402C"/>
    <w:rsid w:val="00F75E69"/>
    <w:rsid w:val="00F76AA9"/>
    <w:rsid w:val="00F82954"/>
    <w:rsid w:val="00F86F55"/>
    <w:rsid w:val="00F9136A"/>
    <w:rsid w:val="00F925B9"/>
    <w:rsid w:val="00F93CA7"/>
    <w:rsid w:val="00F9582E"/>
    <w:rsid w:val="00FA0E43"/>
    <w:rsid w:val="00FA4A61"/>
    <w:rsid w:val="00FB2903"/>
    <w:rsid w:val="00FB2C95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AB3B4C"/>
  <w15:chartTrackingRefBased/>
  <w15:docId w15:val="{37089024-5E2B-4E88-84EB-1F0151CA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06D"/>
    <w:rPr>
      <w:szCs w:val="21"/>
    </w:rPr>
  </w:style>
  <w:style w:type="paragraph" w:styleId="Heading1">
    <w:name w:val="heading 1"/>
    <w:basedOn w:val="Normal"/>
    <w:next w:val="Normal"/>
    <w:uiPriority w:val="9"/>
    <w:qFormat/>
    <w:rsid w:val="00774146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883FFD"/>
    <w:pPr>
      <w:outlineLvl w:val="1"/>
    </w:pPr>
    <w:rPr>
      <w:rFonts w:asciiTheme="majorHAnsi" w:eastAsiaTheme="majorEastAsia" w:hAnsiTheme="majorHAnsi" w:cstheme="majorBidi"/>
      <w:color w:val="536142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before="40" w:after="80"/>
      <w:outlineLvl w:val="4"/>
    </w:pPr>
    <w:rPr>
      <w:rFonts w:asciiTheme="majorHAnsi" w:eastAsiaTheme="majorEastAsia" w:hAnsiTheme="majorHAnsi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IntenseEmphasis">
    <w:name w:val="Intense Emphasis"/>
    <w:basedOn w:val="DefaultParagraphFont"/>
    <w:uiPriority w:val="6"/>
    <w:unhideWhenUsed/>
    <w:qFormat/>
    <w:rsid w:val="00883FFD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99"/>
    <w:unhideWhenUsed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7173EB"/>
    <w:rPr>
      <w:szCs w:val="21"/>
    </w:rPr>
  </w:style>
  <w:style w:type="paragraph" w:styleId="Title">
    <w:name w:val="Title"/>
    <w:basedOn w:val="Normal"/>
    <w:uiPriority w:val="1"/>
    <w:qFormat/>
    <w:rsid w:val="00435446"/>
    <w:pPr>
      <w:jc w:val="right"/>
    </w:pPr>
    <w:rPr>
      <w:rFonts w:asciiTheme="majorHAnsi" w:eastAsiaTheme="majorEastAsia" w:hAnsiTheme="majorHAnsi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pPr>
      <w:numPr>
        <w:numId w:val="18"/>
      </w:numPr>
      <w:contextualSpacing/>
    </w:pPr>
  </w:style>
  <w:style w:type="paragraph" w:styleId="Subtitle">
    <w:name w:val="Subtitle"/>
    <w:basedOn w:val="Normal"/>
    <w:uiPriority w:val="2"/>
    <w:qFormat/>
    <w:pPr>
      <w:spacing w:after="120"/>
      <w:jc w:val="right"/>
    </w:pPr>
    <w:rPr>
      <w:rFonts w:asciiTheme="majorHAnsi" w:eastAsiaTheme="majorEastAsia" w:hAnsiTheme="majorHAnsi" w:cstheme="majorBidi"/>
      <w:color w:val="444D26" w:themeColor="text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173EB"/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link w:val="DateChar"/>
    <w:uiPriority w:val="3"/>
    <w:rsid w:val="00774146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rsid w:val="00774146"/>
    <w:rPr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4D26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526041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526041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unhideWhenUsed/>
    <w:rsid w:val="002A3FCB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536142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774146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64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mouthcountyparks.com/page.aspx?ID=259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fratini33/eatontown-complete-streets/wik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frat\AppData\Local\Packages\Microsoft.Office.Desktop_8wekyb3d8bbwe\LocalCache\Roaming\Microsoft\Templates\PTA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72B6147E56041F9A034E0C5965BC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06F78-0836-4340-9F5D-B83B57EBDB37}"/>
      </w:docPartPr>
      <w:docPartBody>
        <w:p w:rsidR="007412C2" w:rsidRDefault="004A4721">
          <w:pPr>
            <w:pStyle w:val="A72B6147E56041F9A034E0C5965BC229"/>
          </w:pPr>
          <w:r w:rsidRPr="00435446">
            <w:t>Minutes</w:t>
          </w:r>
        </w:p>
      </w:docPartBody>
    </w:docPart>
    <w:docPart>
      <w:docPartPr>
        <w:name w:val="EF181F15D095497FACB9D915573A8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39033-A86E-45F0-9663-93CB3C11C277}"/>
      </w:docPartPr>
      <w:docPartBody>
        <w:p w:rsidR="007412C2" w:rsidRDefault="004A4721">
          <w:pPr>
            <w:pStyle w:val="EF181F15D095497FACB9D915573A82DA"/>
          </w:pPr>
          <w:r w:rsidRPr="00AB3E35">
            <w:rPr>
              <w:rStyle w:val="IntenseEmphasis"/>
            </w:rPr>
            <w:t>Date | time</w:t>
          </w:r>
        </w:p>
      </w:docPartBody>
    </w:docPart>
    <w:docPart>
      <w:docPartPr>
        <w:name w:val="7801B93505184F128A9E85FC46819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691DD-F471-4E76-B098-C0966E19509B}"/>
      </w:docPartPr>
      <w:docPartBody>
        <w:p w:rsidR="007412C2" w:rsidRDefault="004A4721">
          <w:pPr>
            <w:pStyle w:val="7801B93505184F128A9E85FC468196F9"/>
          </w:pPr>
          <w:r w:rsidRPr="00AB3E35">
            <w:rPr>
              <w:rStyle w:val="IntenseEmphasis"/>
            </w:rPr>
            <w:t>Meeting called to order by</w:t>
          </w:r>
        </w:p>
      </w:docPartBody>
    </w:docPart>
    <w:docPart>
      <w:docPartPr>
        <w:name w:val="4005CB89E4394F10A9C2CBA5A80EC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40C9D-CFE3-4D67-8FE7-5C622C4F3482}"/>
      </w:docPartPr>
      <w:docPartBody>
        <w:p w:rsidR="007412C2" w:rsidRDefault="004A4721">
          <w:pPr>
            <w:pStyle w:val="4005CB89E4394F10A9C2CBA5A80EC381"/>
          </w:pPr>
          <w:r>
            <w:t>Approval of Minutes</w:t>
          </w:r>
        </w:p>
      </w:docPartBody>
    </w:docPart>
    <w:docPart>
      <w:docPartPr>
        <w:name w:val="629246C52446405892262936BAB5B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B76D0-AE19-4548-8CF6-BDF3E22228B1}"/>
      </w:docPartPr>
      <w:docPartBody>
        <w:p w:rsidR="007412C2" w:rsidRDefault="004A4721">
          <w:pPr>
            <w:pStyle w:val="629246C52446405892262936BAB5BEB4"/>
          </w:pPr>
          <w:r>
            <w:t>Announcements</w:t>
          </w:r>
        </w:p>
      </w:docPartBody>
    </w:docPart>
    <w:docPart>
      <w:docPartPr>
        <w:name w:val="65ED000CCBB74F718CC3771BC6B76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F841B-545D-45A7-9FFF-50FBEE6225F5}"/>
      </w:docPartPr>
      <w:docPartBody>
        <w:p w:rsidR="007412C2" w:rsidRDefault="004A4721">
          <w:pPr>
            <w:pStyle w:val="65ED000CCBB74F718CC3771BC6B765DA"/>
          </w:pPr>
          <w:r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21"/>
    <w:rsid w:val="000D11E6"/>
    <w:rsid w:val="001833A5"/>
    <w:rsid w:val="00197157"/>
    <w:rsid w:val="001D3E97"/>
    <w:rsid w:val="002F3411"/>
    <w:rsid w:val="002F3ED5"/>
    <w:rsid w:val="002F4209"/>
    <w:rsid w:val="003A3DE6"/>
    <w:rsid w:val="003E682F"/>
    <w:rsid w:val="0042707D"/>
    <w:rsid w:val="00452FB2"/>
    <w:rsid w:val="004A4721"/>
    <w:rsid w:val="004D03AC"/>
    <w:rsid w:val="00543C8A"/>
    <w:rsid w:val="0059014B"/>
    <w:rsid w:val="005A59E7"/>
    <w:rsid w:val="005C6250"/>
    <w:rsid w:val="0063266C"/>
    <w:rsid w:val="0066527C"/>
    <w:rsid w:val="007412C2"/>
    <w:rsid w:val="007625C4"/>
    <w:rsid w:val="007A7569"/>
    <w:rsid w:val="007E07E1"/>
    <w:rsid w:val="007F1168"/>
    <w:rsid w:val="00821171"/>
    <w:rsid w:val="0082684E"/>
    <w:rsid w:val="0082772B"/>
    <w:rsid w:val="008C770C"/>
    <w:rsid w:val="00910A96"/>
    <w:rsid w:val="00994186"/>
    <w:rsid w:val="009947D8"/>
    <w:rsid w:val="009E4A82"/>
    <w:rsid w:val="00A3457C"/>
    <w:rsid w:val="00AD44BF"/>
    <w:rsid w:val="00B04BCE"/>
    <w:rsid w:val="00B54EB0"/>
    <w:rsid w:val="00B70899"/>
    <w:rsid w:val="00BB7FA0"/>
    <w:rsid w:val="00CB7662"/>
    <w:rsid w:val="00D403D1"/>
    <w:rsid w:val="00DC696F"/>
    <w:rsid w:val="00DD76A1"/>
    <w:rsid w:val="00E12B61"/>
    <w:rsid w:val="00E6588E"/>
    <w:rsid w:val="00EC5E03"/>
    <w:rsid w:val="00EC79A7"/>
    <w:rsid w:val="00F5414F"/>
    <w:rsid w:val="00FF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2B6147E56041F9A034E0C5965BC229">
    <w:name w:val="A72B6147E56041F9A034E0C5965BC229"/>
  </w:style>
  <w:style w:type="character" w:styleId="IntenseEmphasis">
    <w:name w:val="Intense Emphasis"/>
    <w:basedOn w:val="DefaultParagraphFont"/>
    <w:uiPriority w:val="6"/>
    <w:unhideWhenUsed/>
    <w:qFormat/>
    <w:rPr>
      <w:i/>
      <w:iCs/>
      <w:color w:val="833C0B" w:themeColor="accent2" w:themeShade="80"/>
    </w:rPr>
  </w:style>
  <w:style w:type="paragraph" w:customStyle="1" w:styleId="EF181F15D095497FACB9D915573A82DA">
    <w:name w:val="EF181F15D095497FACB9D915573A82DA"/>
  </w:style>
  <w:style w:type="paragraph" w:customStyle="1" w:styleId="7801B93505184F128A9E85FC468196F9">
    <w:name w:val="7801B93505184F128A9E85FC468196F9"/>
  </w:style>
  <w:style w:type="paragraph" w:customStyle="1" w:styleId="4005CB89E4394F10A9C2CBA5A80EC381">
    <w:name w:val="4005CB89E4394F10A9C2CBA5A80EC381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00" w:after="100" w:line="240" w:lineRule="auto"/>
      <w:contextualSpacing/>
    </w:pPr>
    <w:rPr>
      <w:szCs w:val="21"/>
      <w:lang w:eastAsia="ja-JP"/>
    </w:rPr>
  </w:style>
  <w:style w:type="paragraph" w:customStyle="1" w:styleId="629246C52446405892262936BAB5BEB4">
    <w:name w:val="629246C52446405892262936BAB5BEB4"/>
  </w:style>
  <w:style w:type="paragraph" w:customStyle="1" w:styleId="65ED000CCBB74F718CC3771BC6B765DA">
    <w:name w:val="65ED000CCBB74F718CC3771BC6B765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PTA meeting minutes.dotx</Template>
  <TotalTime>1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Stephen Fratini</dc:creator>
  <cp:lastModifiedBy>Stephen Fratini</cp:lastModifiedBy>
  <cp:revision>2</cp:revision>
  <cp:lastPrinted>2019-02-20T23:47:00Z</cp:lastPrinted>
  <dcterms:created xsi:type="dcterms:W3CDTF">2020-10-26T14:58:00Z</dcterms:created>
  <dcterms:modified xsi:type="dcterms:W3CDTF">2020-10-26T14:58:00Z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