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383524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F75E69">
        <w:rPr>
          <w:noProof/>
        </w:rPr>
        <w:t>ECSAC</w:t>
      </w:r>
      <w:r>
        <w:t>)</w:t>
      </w:r>
    </w:p>
    <w:p w14:paraId="55236AAA" w14:textId="3496D2B4" w:rsidR="00FE576D" w:rsidRDefault="00383524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E408FB">
        <w:t>28</w:t>
      </w:r>
      <w:r w:rsidR="00D4376C">
        <w:t xml:space="preserve"> </w:t>
      </w:r>
      <w:r w:rsidR="00E408FB">
        <w:t xml:space="preserve">August </w:t>
      </w:r>
      <w:r w:rsidR="00D4376C">
        <w:t>2019</w:t>
      </w:r>
      <w:r w:rsidR="0024239C">
        <w:t xml:space="preserve"> from </w:t>
      </w:r>
      <w:r w:rsidR="00E408FB">
        <w:t>5:</w:t>
      </w:r>
      <w:r w:rsidR="008A6940">
        <w:t>30</w:t>
      </w:r>
      <w:r w:rsidR="00E408FB">
        <w:t xml:space="preserve"> P</w:t>
      </w:r>
      <w:r w:rsidR="00731587">
        <w:t>M</w:t>
      </w:r>
      <w:r w:rsidR="0024239C">
        <w:t xml:space="preserve"> to </w:t>
      </w:r>
      <w:r w:rsidR="00CF4711">
        <w:t>6:45</w:t>
      </w:r>
      <w:r w:rsidR="00E408FB">
        <w:t xml:space="preserve"> P</w:t>
      </w:r>
      <w:r w:rsidR="0024239C">
        <w:t>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580F089C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E408FB" w:rsidRPr="00F86F55">
        <w:t>Candace Faust (chair</w:t>
      </w:r>
      <w:r w:rsidR="000D43AF">
        <w:t>)</w:t>
      </w:r>
      <w:r w:rsidR="00E408FB">
        <w:t>,</w:t>
      </w:r>
      <w:r w:rsidR="00E408FB" w:rsidRPr="00F86F55">
        <w:t xml:space="preserve"> Barbara Stark, Joe Calandra,</w:t>
      </w:r>
      <w:r w:rsidR="00E408FB" w:rsidRPr="0034387A">
        <w:t xml:space="preserve"> </w:t>
      </w:r>
      <w:r w:rsidR="00E11ABB" w:rsidRPr="008D4C0E">
        <w:t>Janice Grasso</w:t>
      </w:r>
      <w:r w:rsidR="00E11ABB">
        <w:t>,</w:t>
      </w:r>
      <w:r w:rsidR="00E11ABB" w:rsidRPr="00F86F55">
        <w:t xml:space="preserve"> </w:t>
      </w:r>
      <w:r w:rsidR="00E408FB" w:rsidRPr="00F86F55">
        <w:t xml:space="preserve">Steve </w:t>
      </w:r>
      <w:r w:rsidR="00E408FB" w:rsidRPr="00F75E69">
        <w:rPr>
          <w:noProof/>
        </w:rPr>
        <w:t>Fratini</w:t>
      </w:r>
      <w:r w:rsidR="00E408FB" w:rsidRPr="00F86F55">
        <w:t xml:space="preserve"> (secretary)</w:t>
      </w:r>
    </w:p>
    <w:p w14:paraId="09A3D052" w14:textId="787D0148" w:rsidR="00731587" w:rsidRDefault="00F02A98">
      <w:r>
        <w:rPr>
          <w:b/>
        </w:rPr>
        <w:t>Not Present</w:t>
      </w:r>
      <w:r w:rsidR="0024239C">
        <w:t>:</w:t>
      </w:r>
      <w:r w:rsidR="002E12E8">
        <w:t xml:space="preserve"> </w:t>
      </w:r>
      <w:r w:rsidR="00E408FB">
        <w:t>Tonya Rivera,</w:t>
      </w:r>
      <w:r w:rsidR="00E408FB" w:rsidRPr="008D4C0E">
        <w:t xml:space="preserve"> </w:t>
      </w:r>
      <w:r w:rsidR="00A32DCA" w:rsidRPr="008D4C0E">
        <w:t>Erik Brachman</w:t>
      </w:r>
      <w:r w:rsidR="000D43AF">
        <w:t>,</w:t>
      </w:r>
      <w:r w:rsidR="000D43AF" w:rsidRPr="00F86F55">
        <w:t xml:space="preserve"> Kevin Halvorsen</w:t>
      </w:r>
    </w:p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7245AE61" w14:textId="64A7093F" w:rsidR="003F1F8B" w:rsidRDefault="009C3872">
      <w:r>
        <w:t xml:space="preserve"> </w:t>
      </w:r>
      <w:r w:rsidR="00F7402C">
        <w:t xml:space="preserve">Minutes from July 14, 2019 </w:t>
      </w:r>
      <w:r w:rsidR="00E11ABB">
        <w:t>were</w:t>
      </w:r>
      <w:r w:rsidR="00F7402C">
        <w:t xml:space="preserve"> approved by the team. </w:t>
      </w:r>
    </w:p>
    <w:p w14:paraId="49739F1A" w14:textId="77777777" w:rsidR="00F02A98" w:rsidRDefault="00F02A98"/>
    <w:p w14:paraId="0E9203C6" w14:textId="45D094A3" w:rsidR="00FE576D" w:rsidRDefault="0024239C">
      <w:pPr>
        <w:pStyle w:val="Heading1"/>
      </w:pPr>
      <w:r>
        <w:t>Agenda</w:t>
      </w:r>
    </w:p>
    <w:p w14:paraId="14F7186B" w14:textId="0EB994F7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4D5B0EA0" w14:textId="102A72ED" w:rsidR="00E408FB" w:rsidRDefault="00E408FB" w:rsidP="00E408FB">
      <w:pPr>
        <w:pStyle w:val="ListParagraph"/>
        <w:numPr>
          <w:ilvl w:val="0"/>
          <w:numId w:val="19"/>
        </w:numPr>
      </w:pPr>
      <w:bookmarkStart w:id="0" w:name="_Hlk6576418"/>
      <w:r>
        <w:t>Approval of minutes from July 14, 2019</w:t>
      </w:r>
    </w:p>
    <w:p w14:paraId="394CDE0D" w14:textId="77777777" w:rsidR="00E408FB" w:rsidRDefault="00E408FB" w:rsidP="00E408FB">
      <w:pPr>
        <w:pStyle w:val="ListParagraph"/>
        <w:numPr>
          <w:ilvl w:val="0"/>
          <w:numId w:val="19"/>
        </w:numPr>
      </w:pPr>
      <w:bookmarkStart w:id="1" w:name="_Hlk18015462"/>
      <w:r>
        <w:t>Ideas for next round of Complete Streets Technical Assistance Program</w:t>
      </w:r>
    </w:p>
    <w:p w14:paraId="54EF6EF7" w14:textId="77777777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Final report from Complete Streets Technical Assistance Program </w:t>
      </w:r>
    </w:p>
    <w:p w14:paraId="7BCD9465" w14:textId="77777777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Eatontown Day </w:t>
      </w:r>
    </w:p>
    <w:p w14:paraId="0080D632" w14:textId="18C2D151" w:rsidR="00E408FB" w:rsidRDefault="00E408FB" w:rsidP="00E408FB">
      <w:pPr>
        <w:pStyle w:val="ListParagraph"/>
        <w:numPr>
          <w:ilvl w:val="1"/>
          <w:numId w:val="19"/>
        </w:numPr>
      </w:pPr>
      <w:r>
        <w:t>Do we want to plan a community walk sometime after Eatontown Day? We could advertise the walk at Eatontown Day.</w:t>
      </w:r>
    </w:p>
    <w:p w14:paraId="69A5F52F" w14:textId="77777777" w:rsidR="00E408FB" w:rsidRDefault="00E408FB" w:rsidP="00E408FB">
      <w:pPr>
        <w:pStyle w:val="ListParagraph"/>
        <w:numPr>
          <w:ilvl w:val="0"/>
          <w:numId w:val="19"/>
        </w:numPr>
      </w:pPr>
      <w:r>
        <w:t>At-large and associate members?</w:t>
      </w:r>
    </w:p>
    <w:p w14:paraId="1EBBEEAF" w14:textId="77777777" w:rsidR="00E408FB" w:rsidRDefault="00E408FB" w:rsidP="00E408FB">
      <w:pPr>
        <w:pStyle w:val="ListParagraph"/>
        <w:numPr>
          <w:ilvl w:val="0"/>
          <w:numId w:val="19"/>
        </w:numPr>
      </w:pPr>
      <w:r>
        <w:t>Update on Sustainable NJ</w:t>
      </w:r>
    </w:p>
    <w:p w14:paraId="2AC07004" w14:textId="7E04E2ED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Updating </w:t>
      </w:r>
      <w:r w:rsidR="00E11ABB">
        <w:t xml:space="preserve">of </w:t>
      </w:r>
      <w:r>
        <w:t xml:space="preserve">Eatontown Wikipedia page to mention Complete Streets Advisory Committee </w:t>
      </w:r>
    </w:p>
    <w:p w14:paraId="33960506" w14:textId="173E9E84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Open items from previous meetings </w:t>
      </w:r>
    </w:p>
    <w:p w14:paraId="422EDF9D" w14:textId="5C174D03" w:rsidR="00597D28" w:rsidRDefault="00E408FB" w:rsidP="00E408FB">
      <w:pPr>
        <w:pStyle w:val="ListParagraph"/>
        <w:numPr>
          <w:ilvl w:val="0"/>
          <w:numId w:val="19"/>
        </w:numPr>
      </w:pPr>
      <w:r>
        <w:t>Introduction to open space proposal from Eatontown Environment Commission</w:t>
      </w:r>
    </w:p>
    <w:bookmarkEnd w:id="1"/>
    <w:p w14:paraId="5973323A" w14:textId="6CCBBBEE" w:rsidR="00C9510D" w:rsidRDefault="00D4376C" w:rsidP="00A73D20">
      <w:pPr>
        <w:pStyle w:val="ListParagraph"/>
        <w:numPr>
          <w:ilvl w:val="0"/>
          <w:numId w:val="19"/>
        </w:numPr>
      </w:pPr>
      <w:r>
        <w:t>AOB</w:t>
      </w:r>
    </w:p>
    <w:bookmarkEnd w:id="0"/>
    <w:p w14:paraId="0AFD29D3" w14:textId="6BE7A359" w:rsidR="00306B83" w:rsidRDefault="00306B83" w:rsidP="00306B83">
      <w:pPr>
        <w:pStyle w:val="Heading1"/>
      </w:pPr>
      <w:r>
        <w:t>Discussion</w:t>
      </w:r>
    </w:p>
    <w:p w14:paraId="3C8E234F" w14:textId="29771D78" w:rsidR="00DE1FB1" w:rsidRDefault="00DE1FB1" w:rsidP="00DE1FB1">
      <w:pPr>
        <w:ind w:left="360"/>
      </w:pPr>
      <w:bookmarkStart w:id="2" w:name="_Hlk524714935"/>
      <w:r>
        <w:t xml:space="preserve">In what follows, “the team” refers to those present at the meeting from the Complete Streets Advisory Committee. </w:t>
      </w:r>
    </w:p>
    <w:p w14:paraId="534F90E9" w14:textId="77777777" w:rsidR="00E11ABB" w:rsidRDefault="00E408FB" w:rsidP="00E408FB">
      <w:pPr>
        <w:pStyle w:val="ListParagraph"/>
        <w:numPr>
          <w:ilvl w:val="0"/>
          <w:numId w:val="19"/>
        </w:numPr>
      </w:pPr>
      <w:r>
        <w:t>Ideas for next round of Complete Streets Technical Assistance Program</w:t>
      </w:r>
      <w:r w:rsidR="00680E05">
        <w:t xml:space="preserve"> </w:t>
      </w:r>
    </w:p>
    <w:p w14:paraId="17885BEC" w14:textId="04E6F98E" w:rsidR="00E408FB" w:rsidRDefault="00E11ABB" w:rsidP="00E11ABB">
      <w:pPr>
        <w:pStyle w:val="ListParagraph"/>
        <w:numPr>
          <w:ilvl w:val="1"/>
          <w:numId w:val="19"/>
        </w:numPr>
      </w:pPr>
      <w:r>
        <w:t>Janice noted that t</w:t>
      </w:r>
      <w:r w:rsidR="00680E05">
        <w:t>he maximum award is now $40,000</w:t>
      </w:r>
      <w:r>
        <w:t>.</w:t>
      </w:r>
    </w:p>
    <w:p w14:paraId="7F78F071" w14:textId="1029F73D" w:rsidR="007530A6" w:rsidRDefault="007530A6" w:rsidP="007530A6">
      <w:pPr>
        <w:pStyle w:val="ListParagraph"/>
        <w:numPr>
          <w:ilvl w:val="1"/>
          <w:numId w:val="19"/>
        </w:numPr>
      </w:pPr>
      <w:r>
        <w:t>Bike path from 80 Acres Park to Hope Rd. along Industrial Way</w:t>
      </w:r>
    </w:p>
    <w:p w14:paraId="34FE9363" w14:textId="57324EE5" w:rsidR="007530A6" w:rsidRDefault="007530A6" w:rsidP="007530A6">
      <w:pPr>
        <w:pStyle w:val="ListParagraph"/>
        <w:numPr>
          <w:ilvl w:val="1"/>
          <w:numId w:val="19"/>
        </w:numPr>
      </w:pPr>
      <w:r>
        <w:t xml:space="preserve">Bike path from 80 Acres Park to </w:t>
      </w:r>
      <w:proofErr w:type="spellStart"/>
      <w:r>
        <w:t>Weltz</w:t>
      </w:r>
      <w:proofErr w:type="spellEnd"/>
      <w:r>
        <w:t xml:space="preserve"> Park via Wall St. and Old Deal Rd. </w:t>
      </w:r>
    </w:p>
    <w:p w14:paraId="40098228" w14:textId="7D94AE9D" w:rsidR="007530A6" w:rsidRDefault="007530A6" w:rsidP="007530A6">
      <w:pPr>
        <w:pStyle w:val="ListParagraph"/>
        <w:numPr>
          <w:ilvl w:val="1"/>
          <w:numId w:val="19"/>
        </w:numPr>
      </w:pPr>
      <w:r>
        <w:t xml:space="preserve">Janice mentioned that an overall master plan from pedestrian / bike connectivity would </w:t>
      </w:r>
      <w:r w:rsidR="00E11ABB">
        <w:t xml:space="preserve">be </w:t>
      </w:r>
      <w:r>
        <w:t xml:space="preserve">good. The team all agreed. </w:t>
      </w:r>
    </w:p>
    <w:p w14:paraId="79D74A7E" w14:textId="5AA146D9" w:rsidR="007530A6" w:rsidRDefault="007530A6" w:rsidP="007530A6">
      <w:pPr>
        <w:pStyle w:val="ListParagraph"/>
        <w:numPr>
          <w:ilvl w:val="1"/>
          <w:numId w:val="19"/>
        </w:numPr>
      </w:pPr>
      <w:r>
        <w:t>There was some discussion about using W</w:t>
      </w:r>
      <w:r w:rsidR="002E0E70">
        <w:t>yckoff Road</w:t>
      </w:r>
      <w:r>
        <w:t xml:space="preserve"> </w:t>
      </w:r>
      <w:r w:rsidR="00E11ABB">
        <w:t xml:space="preserve">for </w:t>
      </w:r>
      <w:r>
        <w:t>pedestrian / bike connectivity</w:t>
      </w:r>
      <w:r w:rsidR="002E0E70">
        <w:t xml:space="preserve">. There was some thought of requesting an analysis. </w:t>
      </w:r>
    </w:p>
    <w:p w14:paraId="7A44714C" w14:textId="6A322F83" w:rsidR="008A6940" w:rsidRDefault="00E11ABB" w:rsidP="007530A6">
      <w:pPr>
        <w:pStyle w:val="ListParagraph"/>
        <w:numPr>
          <w:ilvl w:val="1"/>
          <w:numId w:val="19"/>
        </w:numPr>
      </w:pPr>
      <w:r w:rsidRPr="00E11ABB">
        <w:rPr>
          <w:b/>
          <w:bCs/>
        </w:rPr>
        <w:t>Action Item</w:t>
      </w:r>
      <w:r>
        <w:t xml:space="preserve">: </w:t>
      </w:r>
      <w:r w:rsidR="00680E05">
        <w:t xml:space="preserve">Steve offered to draw a map of the suggested </w:t>
      </w:r>
      <w:r>
        <w:t xml:space="preserve">ideas and then circulate to the team. </w:t>
      </w:r>
      <w:r w:rsidR="00680E05">
        <w:t xml:space="preserve"> </w:t>
      </w:r>
    </w:p>
    <w:p w14:paraId="653B192A" w14:textId="14FEE1F0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Final report from Complete Streets Technical Assistance Program </w:t>
      </w:r>
    </w:p>
    <w:p w14:paraId="5FE2B03C" w14:textId="1C4C0F1A" w:rsidR="00680E05" w:rsidRDefault="00680E05" w:rsidP="00680E05">
      <w:pPr>
        <w:pStyle w:val="ListParagraph"/>
        <w:numPr>
          <w:ilvl w:val="1"/>
          <w:numId w:val="19"/>
        </w:numPr>
      </w:pPr>
      <w:r>
        <w:lastRenderedPageBreak/>
        <w:t>The study went well, and the team was very pleased with the Green Way Plan for Eatontown.</w:t>
      </w:r>
    </w:p>
    <w:p w14:paraId="2CEC19A2" w14:textId="7EBB3843" w:rsidR="00C31350" w:rsidRDefault="00C31350" w:rsidP="00680E05">
      <w:pPr>
        <w:pStyle w:val="ListParagraph"/>
        <w:numPr>
          <w:ilvl w:val="1"/>
          <w:numId w:val="19"/>
        </w:numPr>
      </w:pPr>
      <w:r>
        <w:t>On its Facebook page, Smart Streets NJ mentioned that</w:t>
      </w:r>
      <w:r w:rsidRPr="00C31350">
        <w:t xml:space="preserve"> NJTPA recently wrapped up the first year of our new Complete Streets Technical Assistance Program</w:t>
      </w:r>
      <w:r>
        <w:t xml:space="preserve"> (see </w:t>
      </w:r>
      <w:hyperlink r:id="rId7" w:history="1">
        <w:r w:rsidRPr="00DA49E7">
          <w:rPr>
            <w:rStyle w:val="Hyperlink"/>
          </w:rPr>
          <w:t>https://www.facebook.com/StreetSmartNJ/posts/2071012593002752</w:t>
        </w:r>
      </w:hyperlink>
      <w:r>
        <w:t xml:space="preserve">). The Facebook mention from Smart Streets NJ also point to a listing of the complete report from </w:t>
      </w:r>
      <w:r w:rsidRPr="00C31350">
        <w:t>Complete Streets Technical Assistance Program</w:t>
      </w:r>
      <w:r>
        <w:t xml:space="preserve"> which included the Greenway Plan for Eatontown (see </w:t>
      </w:r>
      <w:hyperlink r:id="rId8" w:history="1">
        <w:r w:rsidRPr="00DA49E7">
          <w:rPr>
            <w:rStyle w:val="Hyperlink"/>
          </w:rPr>
          <w:t>https://www.njtpa.org/Planning/Regional-Programs/Complete-Streets.aspx</w:t>
        </w:r>
      </w:hyperlink>
      <w:r w:rsidRPr="00C31350">
        <w:t>?</w:t>
      </w:r>
      <w:r>
        <w:t xml:space="preserve">).   </w:t>
      </w:r>
    </w:p>
    <w:p w14:paraId="27415573" w14:textId="77777777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Eatontown Day </w:t>
      </w:r>
    </w:p>
    <w:p w14:paraId="32FA4659" w14:textId="2A65170F" w:rsidR="00632063" w:rsidRDefault="00632063" w:rsidP="00E408FB">
      <w:pPr>
        <w:pStyle w:val="ListParagraph"/>
        <w:numPr>
          <w:ilvl w:val="1"/>
          <w:numId w:val="19"/>
        </w:numPr>
      </w:pPr>
      <w:r>
        <w:t xml:space="preserve">We will have reflective bracelets as a give-away. </w:t>
      </w:r>
    </w:p>
    <w:p w14:paraId="1077D38E" w14:textId="6F6A6456" w:rsidR="00E408FB" w:rsidRDefault="00E408FB" w:rsidP="00E408FB">
      <w:pPr>
        <w:pStyle w:val="ListParagraph"/>
        <w:numPr>
          <w:ilvl w:val="1"/>
          <w:numId w:val="19"/>
        </w:numPr>
      </w:pPr>
      <w:r>
        <w:t>Do we want to plan a community walk sometime after Eatontown Day? We could advertise the walk at Eatontown Day.</w:t>
      </w:r>
    </w:p>
    <w:p w14:paraId="5F983D23" w14:textId="40187FAC" w:rsidR="00C31350" w:rsidRDefault="00C31350" w:rsidP="00E408FB">
      <w:pPr>
        <w:pStyle w:val="ListParagraph"/>
        <w:numPr>
          <w:ilvl w:val="1"/>
          <w:numId w:val="19"/>
        </w:numPr>
      </w:pPr>
      <w:r>
        <w:t xml:space="preserve">Joe and Barbara will be at other booths, but can spend some time at the Complete Streets booth. </w:t>
      </w:r>
    </w:p>
    <w:p w14:paraId="06E6BC49" w14:textId="7354D8D3" w:rsidR="00C31350" w:rsidRDefault="00C31350" w:rsidP="00E408FB">
      <w:pPr>
        <w:pStyle w:val="ListParagraph"/>
        <w:numPr>
          <w:ilvl w:val="1"/>
          <w:numId w:val="19"/>
        </w:numPr>
      </w:pPr>
      <w:r>
        <w:t xml:space="preserve">Steve indicated that he can be at the Complete Streets booth. </w:t>
      </w:r>
    </w:p>
    <w:p w14:paraId="190F06AC" w14:textId="678E45C1" w:rsidR="00C31350" w:rsidRDefault="004942F5" w:rsidP="00E408FB">
      <w:pPr>
        <w:pStyle w:val="ListParagraph"/>
        <w:numPr>
          <w:ilvl w:val="1"/>
          <w:numId w:val="19"/>
        </w:numPr>
      </w:pPr>
      <w:r w:rsidRPr="004942F5">
        <w:rPr>
          <w:b/>
          <w:bCs/>
        </w:rPr>
        <w:t>Action Item</w:t>
      </w:r>
      <w:r>
        <w:t xml:space="preserve">: </w:t>
      </w:r>
      <w:r w:rsidR="00C31350">
        <w:t xml:space="preserve">Candace will check with Kevin if he can also be at the Complete Streets booth and also supply a tent (as he did last year). </w:t>
      </w:r>
    </w:p>
    <w:p w14:paraId="3C6E4890" w14:textId="7527B02F" w:rsidR="00632063" w:rsidRDefault="00632063" w:rsidP="00E408FB">
      <w:pPr>
        <w:pStyle w:val="ListParagraph"/>
        <w:numPr>
          <w:ilvl w:val="1"/>
          <w:numId w:val="19"/>
        </w:numPr>
      </w:pPr>
      <w:r>
        <w:t>There is a tentative plan to have a community walk (historical focus) on Oct. 20</w:t>
      </w:r>
      <w:r w:rsidRPr="00632063">
        <w:rPr>
          <w:vertAlign w:val="superscript"/>
        </w:rPr>
        <w:t>th</w:t>
      </w:r>
      <w:r>
        <w:t xml:space="preserve"> at 4 PM. The idea is to do the historic walk and then continue to the arboretum. </w:t>
      </w:r>
      <w:r w:rsidR="00C31350">
        <w:t xml:space="preserve">The idea is to have a flyer read of Eatontown Day. </w:t>
      </w:r>
      <w:r w:rsidR="004942F5" w:rsidRPr="004942F5">
        <w:rPr>
          <w:b/>
          <w:bCs/>
        </w:rPr>
        <w:t>Action Item</w:t>
      </w:r>
      <w:r w:rsidR="004942F5">
        <w:t xml:space="preserve">: Steve to prepare a flyer for the event. Joe to coordinate with the Eatontown historical team. </w:t>
      </w:r>
    </w:p>
    <w:p w14:paraId="5FFB9998" w14:textId="7901D75D" w:rsidR="00E408FB" w:rsidRDefault="00E408FB" w:rsidP="00E408FB">
      <w:pPr>
        <w:pStyle w:val="ListParagraph"/>
        <w:numPr>
          <w:ilvl w:val="0"/>
          <w:numId w:val="19"/>
        </w:numPr>
      </w:pPr>
      <w:r>
        <w:t>At-large and associate members?</w:t>
      </w:r>
    </w:p>
    <w:p w14:paraId="56AFF329" w14:textId="7D37EFE1" w:rsidR="007C4DBC" w:rsidRDefault="007C4DBC" w:rsidP="007C4DBC">
      <w:pPr>
        <w:pStyle w:val="ListParagraph"/>
        <w:numPr>
          <w:ilvl w:val="1"/>
          <w:numId w:val="19"/>
        </w:numPr>
      </w:pPr>
      <w:r>
        <w:t xml:space="preserve">Candace suggested that we put this on hold until we have a full council. </w:t>
      </w:r>
      <w:r w:rsidR="00C31350">
        <w:t>All agree</w:t>
      </w:r>
      <w:r w:rsidR="003D071C">
        <w:t>d</w:t>
      </w:r>
      <w:bookmarkStart w:id="3" w:name="_GoBack"/>
      <w:bookmarkEnd w:id="3"/>
      <w:r w:rsidR="00C31350">
        <w:t xml:space="preserve"> that we should have some representing the handicapped community. </w:t>
      </w:r>
    </w:p>
    <w:p w14:paraId="52404019" w14:textId="295C9DE8" w:rsidR="00E408FB" w:rsidRDefault="00E408FB" w:rsidP="00E408FB">
      <w:pPr>
        <w:pStyle w:val="ListParagraph"/>
        <w:numPr>
          <w:ilvl w:val="0"/>
          <w:numId w:val="19"/>
        </w:numPr>
      </w:pPr>
      <w:r>
        <w:t>Update on Sustainable NJ</w:t>
      </w:r>
    </w:p>
    <w:p w14:paraId="6122913D" w14:textId="4A9FE4A3" w:rsidR="007C4DBC" w:rsidRDefault="007C4DBC" w:rsidP="007C4DBC">
      <w:pPr>
        <w:pStyle w:val="ListParagraph"/>
        <w:numPr>
          <w:ilvl w:val="1"/>
          <w:numId w:val="19"/>
        </w:numPr>
      </w:pPr>
      <w:r>
        <w:t xml:space="preserve">Candace sent in some paperwork </w:t>
      </w:r>
      <w:r w:rsidR="004942F5">
        <w:t xml:space="preserve">concerning this item </w:t>
      </w:r>
      <w:r>
        <w:t>(</w:t>
      </w:r>
      <w:r w:rsidR="004942F5">
        <w:t xml:space="preserve">i.e., </w:t>
      </w:r>
      <w:r>
        <w:t>50 points related to complete streets). This is being coordinate</w:t>
      </w:r>
      <w:r w:rsidR="004942F5">
        <w:t>d</w:t>
      </w:r>
      <w:r>
        <w:t xml:space="preserve"> by the Green team. </w:t>
      </w:r>
    </w:p>
    <w:p w14:paraId="31AC9AE9" w14:textId="2C953C7C" w:rsidR="007C4DBC" w:rsidRDefault="007C4DBC" w:rsidP="007C4DBC">
      <w:pPr>
        <w:pStyle w:val="ListParagraph"/>
        <w:numPr>
          <w:ilvl w:val="1"/>
          <w:numId w:val="19"/>
        </w:numPr>
      </w:pPr>
      <w:r>
        <w:t xml:space="preserve">Steve noted that we could </w:t>
      </w:r>
      <w:r w:rsidR="004942F5">
        <w:t xml:space="preserve">get </w:t>
      </w:r>
      <w:r>
        <w:t>some point for our “meet the author” and “meet the artist.”</w:t>
      </w:r>
      <w:r w:rsidR="004942F5">
        <w:t xml:space="preserve"> Candace stated that the work (activity) needed to be completed by June and so this (being new to Eatontown) would need to be for 2020. </w:t>
      </w:r>
    </w:p>
    <w:p w14:paraId="05E7DDCC" w14:textId="68A9179D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Updating Eatontown Wikipedia page to mention Complete Streets Advisory Committee </w:t>
      </w:r>
    </w:p>
    <w:p w14:paraId="39FBC7DD" w14:textId="65CFD82B" w:rsidR="007C4DBC" w:rsidRDefault="007C4DBC" w:rsidP="007C4DBC">
      <w:pPr>
        <w:pStyle w:val="ListParagraph"/>
        <w:numPr>
          <w:ilvl w:val="1"/>
          <w:numId w:val="19"/>
        </w:numPr>
      </w:pPr>
      <w:r>
        <w:t>The negative history was noted. This needs to be fixed</w:t>
      </w:r>
      <w:r w:rsidR="004942F5">
        <w:t xml:space="preserve"> and the Eatontown historical team plans to do so. </w:t>
      </w:r>
    </w:p>
    <w:p w14:paraId="32AFD22D" w14:textId="18A54E7C" w:rsidR="007C4DBC" w:rsidRDefault="007C4DBC" w:rsidP="007C4DBC">
      <w:pPr>
        <w:pStyle w:val="ListParagraph"/>
        <w:numPr>
          <w:ilvl w:val="1"/>
          <w:numId w:val="19"/>
        </w:numPr>
      </w:pPr>
      <w:r>
        <w:t xml:space="preserve">It was agreed to mention the complete streets work on the Wikipedia page and setup a link to a separate wiki page for complete streets. </w:t>
      </w:r>
      <w:r w:rsidR="004942F5" w:rsidRPr="004942F5">
        <w:rPr>
          <w:b/>
          <w:bCs/>
        </w:rPr>
        <w:t>Action Item</w:t>
      </w:r>
      <w:r w:rsidR="004942F5">
        <w:t xml:space="preserve">: Steve will make the update and request comments from the team. </w:t>
      </w:r>
    </w:p>
    <w:p w14:paraId="2B347F00" w14:textId="3D541A57" w:rsidR="00E408FB" w:rsidRDefault="00E408FB" w:rsidP="00E408FB">
      <w:pPr>
        <w:pStyle w:val="ListParagraph"/>
        <w:numPr>
          <w:ilvl w:val="0"/>
          <w:numId w:val="19"/>
        </w:numPr>
      </w:pPr>
      <w:r>
        <w:t xml:space="preserve">Open items from previous meetings </w:t>
      </w:r>
      <w:r w:rsidR="004942F5">
        <w:t>(deferred)</w:t>
      </w:r>
    </w:p>
    <w:p w14:paraId="17F8FD11" w14:textId="5E8342A3" w:rsidR="00E408FB" w:rsidRDefault="00E408FB" w:rsidP="00E408FB">
      <w:pPr>
        <w:pStyle w:val="ListParagraph"/>
        <w:numPr>
          <w:ilvl w:val="0"/>
          <w:numId w:val="19"/>
        </w:numPr>
      </w:pPr>
      <w:r>
        <w:t>Introduction to open space proposal from Eatontown Environment Commission</w:t>
      </w:r>
    </w:p>
    <w:p w14:paraId="6CA056EE" w14:textId="7EFB89D3" w:rsidR="004942F5" w:rsidRDefault="004942F5" w:rsidP="004942F5">
      <w:pPr>
        <w:pStyle w:val="ListParagraph"/>
        <w:numPr>
          <w:ilvl w:val="1"/>
          <w:numId w:val="19"/>
        </w:numPr>
      </w:pPr>
      <w:r>
        <w:t xml:space="preserve">Steve gave a brief overview of the proposal. This was well received by the team and the synergy with complete streets was noted by several folks. </w:t>
      </w:r>
      <w:r w:rsidRPr="004942F5">
        <w:rPr>
          <w:b/>
          <w:bCs/>
        </w:rPr>
        <w:t>Action Item</w:t>
      </w:r>
      <w:r>
        <w:t xml:space="preserve">: Circulate the open space proposal and implementation plan to the complete streets team. </w:t>
      </w:r>
    </w:p>
    <w:p w14:paraId="7D66E640" w14:textId="77777777" w:rsidR="00BC1AEA" w:rsidRPr="00306B83" w:rsidRDefault="00BC1AEA" w:rsidP="00BC1AEA"/>
    <w:bookmarkEnd w:id="2"/>
    <w:p w14:paraId="1AB024A3" w14:textId="6167CF01" w:rsidR="003B7AC5" w:rsidRPr="00BE0E98" w:rsidRDefault="0024239C" w:rsidP="00A73D20">
      <w:pPr>
        <w:pStyle w:val="Heading1"/>
      </w:pPr>
      <w:r>
        <w:t>Action Items</w:t>
      </w:r>
    </w:p>
    <w:p w14:paraId="3737DBE8" w14:textId="6428F5F1" w:rsidR="00BE0E98" w:rsidRDefault="00597D28" w:rsidP="00BE0E98">
      <w:pPr>
        <w:pStyle w:val="ListParagraph"/>
        <w:numPr>
          <w:ilvl w:val="0"/>
          <w:numId w:val="20"/>
        </w:numPr>
      </w:pPr>
      <w:r>
        <w:t>Open Action Items</w:t>
      </w:r>
    </w:p>
    <w:p w14:paraId="336F116C" w14:textId="10445929" w:rsidR="00BE0E98" w:rsidRDefault="00BE0E98" w:rsidP="00BE0E98">
      <w:pPr>
        <w:pStyle w:val="ListParagraph"/>
        <w:numPr>
          <w:ilvl w:val="1"/>
          <w:numId w:val="20"/>
        </w:numPr>
      </w:pPr>
      <w:r w:rsidRPr="00BE0E98">
        <w:t xml:space="preserve">Kevin </w:t>
      </w:r>
      <w:r>
        <w:t>is to</w:t>
      </w:r>
      <w:r w:rsidRPr="00BE0E98">
        <w:t xml:space="preserve"> </w:t>
      </w:r>
      <w:r>
        <w:t>investigate</w:t>
      </w:r>
      <w:r w:rsidRPr="00BE0E98">
        <w:t xml:space="preserve"> regulations concerning bike markings</w:t>
      </w:r>
      <w:r>
        <w:t xml:space="preserve"> on roads</w:t>
      </w:r>
    </w:p>
    <w:p w14:paraId="291D40B4" w14:textId="1D3A0A5B" w:rsidR="005625F5" w:rsidRDefault="005625F5" w:rsidP="005625F5">
      <w:pPr>
        <w:pStyle w:val="ListParagraph"/>
        <w:numPr>
          <w:ilvl w:val="2"/>
          <w:numId w:val="20"/>
        </w:numPr>
      </w:pPr>
      <w:r>
        <w:t>Some routes are excluded (Rt. 18 and GSP)</w:t>
      </w:r>
      <w:r w:rsidR="003D64E1">
        <w:t xml:space="preserve">. </w:t>
      </w:r>
    </w:p>
    <w:p w14:paraId="35860607" w14:textId="51B21E77" w:rsidR="00FE576D" w:rsidRDefault="0024239C">
      <w:pPr>
        <w:pStyle w:val="Heading1"/>
      </w:pPr>
      <w:r>
        <w:lastRenderedPageBreak/>
        <w:t>Decisions</w:t>
      </w:r>
    </w:p>
    <w:p w14:paraId="7E0367AC" w14:textId="16FC5BB6" w:rsidR="008D4C0E" w:rsidRDefault="008D4C0E" w:rsidP="007866F3">
      <w:pPr>
        <w:pStyle w:val="ListParagraph"/>
        <w:numPr>
          <w:ilvl w:val="0"/>
          <w:numId w:val="21"/>
        </w:numPr>
      </w:pPr>
      <w:r>
        <w:t xml:space="preserve"> </w:t>
      </w:r>
      <w:r w:rsidR="00731587">
        <w:t>TBD</w:t>
      </w:r>
    </w:p>
    <w:p w14:paraId="14BD1A85" w14:textId="77777777" w:rsidR="00FE576D" w:rsidRDefault="00383524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44D31397" w:rsidR="0065192E" w:rsidRDefault="00A73D20" w:rsidP="00A73D20">
      <w:r>
        <w:t>None</w:t>
      </w:r>
    </w:p>
    <w:p w14:paraId="1AD8EA6D" w14:textId="77777777" w:rsidR="00FE576D" w:rsidRDefault="00383524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99F07F" w:rsidR="00774146" w:rsidRDefault="00F02A98">
      <w:r>
        <w:t>TBD</w:t>
      </w:r>
    </w:p>
    <w:sectPr w:rsidR="0077414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210D" w14:textId="77777777" w:rsidR="00383524" w:rsidRDefault="00383524">
      <w:r>
        <w:separator/>
      </w:r>
    </w:p>
  </w:endnote>
  <w:endnote w:type="continuationSeparator" w:id="0">
    <w:p w14:paraId="5ED8BCF1" w14:textId="77777777" w:rsidR="00383524" w:rsidRDefault="0038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C401E" w14:textId="77777777" w:rsidR="00383524" w:rsidRDefault="00383524">
      <w:r>
        <w:separator/>
      </w:r>
    </w:p>
  </w:footnote>
  <w:footnote w:type="continuationSeparator" w:id="0">
    <w:p w14:paraId="3793E448" w14:textId="77777777" w:rsidR="00383524" w:rsidRDefault="00383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NKoFACbuolQtAAAA"/>
  </w:docVars>
  <w:rsids>
    <w:rsidRoot w:val="005F7819"/>
    <w:rsid w:val="00022357"/>
    <w:rsid w:val="00031BCB"/>
    <w:rsid w:val="00034A32"/>
    <w:rsid w:val="000731EE"/>
    <w:rsid w:val="00073A9B"/>
    <w:rsid w:val="00081D4D"/>
    <w:rsid w:val="00096D59"/>
    <w:rsid w:val="000A0B35"/>
    <w:rsid w:val="000B5E2A"/>
    <w:rsid w:val="000D1B9D"/>
    <w:rsid w:val="000D43AF"/>
    <w:rsid w:val="000F21A5"/>
    <w:rsid w:val="000F7312"/>
    <w:rsid w:val="0015352D"/>
    <w:rsid w:val="00156FEA"/>
    <w:rsid w:val="00177B8C"/>
    <w:rsid w:val="001841D3"/>
    <w:rsid w:val="00193771"/>
    <w:rsid w:val="001C6FE0"/>
    <w:rsid w:val="001D3813"/>
    <w:rsid w:val="001E5833"/>
    <w:rsid w:val="001E62D9"/>
    <w:rsid w:val="001F2E5F"/>
    <w:rsid w:val="001F348C"/>
    <w:rsid w:val="00214966"/>
    <w:rsid w:val="0021686D"/>
    <w:rsid w:val="0024239C"/>
    <w:rsid w:val="002A2B44"/>
    <w:rsid w:val="002A3FCB"/>
    <w:rsid w:val="002C4834"/>
    <w:rsid w:val="002D3701"/>
    <w:rsid w:val="002E0E70"/>
    <w:rsid w:val="002E12E8"/>
    <w:rsid w:val="002E295A"/>
    <w:rsid w:val="002F25C2"/>
    <w:rsid w:val="002F3992"/>
    <w:rsid w:val="002F3B6C"/>
    <w:rsid w:val="00306B83"/>
    <w:rsid w:val="0034387A"/>
    <w:rsid w:val="003459F9"/>
    <w:rsid w:val="00352223"/>
    <w:rsid w:val="00370FED"/>
    <w:rsid w:val="00383524"/>
    <w:rsid w:val="00385D11"/>
    <w:rsid w:val="003871FA"/>
    <w:rsid w:val="00396A6C"/>
    <w:rsid w:val="003A3D12"/>
    <w:rsid w:val="003B5FCE"/>
    <w:rsid w:val="003B7AC5"/>
    <w:rsid w:val="003D071C"/>
    <w:rsid w:val="003D359B"/>
    <w:rsid w:val="003D64E1"/>
    <w:rsid w:val="003E5FC7"/>
    <w:rsid w:val="003F1F8B"/>
    <w:rsid w:val="00402E7E"/>
    <w:rsid w:val="00416222"/>
    <w:rsid w:val="00424F9F"/>
    <w:rsid w:val="00435446"/>
    <w:rsid w:val="00492316"/>
    <w:rsid w:val="004942F5"/>
    <w:rsid w:val="004E13EE"/>
    <w:rsid w:val="004F4532"/>
    <w:rsid w:val="00506C3D"/>
    <w:rsid w:val="00512133"/>
    <w:rsid w:val="00524F5F"/>
    <w:rsid w:val="00533564"/>
    <w:rsid w:val="00552697"/>
    <w:rsid w:val="00557E13"/>
    <w:rsid w:val="00561436"/>
    <w:rsid w:val="005625F5"/>
    <w:rsid w:val="00570D0A"/>
    <w:rsid w:val="0058206D"/>
    <w:rsid w:val="00597D28"/>
    <w:rsid w:val="005A0D26"/>
    <w:rsid w:val="005A3A2F"/>
    <w:rsid w:val="005D2056"/>
    <w:rsid w:val="005F1FC2"/>
    <w:rsid w:val="005F7819"/>
    <w:rsid w:val="00620087"/>
    <w:rsid w:val="00632063"/>
    <w:rsid w:val="00632221"/>
    <w:rsid w:val="006444FA"/>
    <w:rsid w:val="00645B01"/>
    <w:rsid w:val="0065192E"/>
    <w:rsid w:val="00680E05"/>
    <w:rsid w:val="00684306"/>
    <w:rsid w:val="006C408E"/>
    <w:rsid w:val="006F09DD"/>
    <w:rsid w:val="007173EB"/>
    <w:rsid w:val="007178C8"/>
    <w:rsid w:val="00731587"/>
    <w:rsid w:val="007530A6"/>
    <w:rsid w:val="00760D21"/>
    <w:rsid w:val="007638A6"/>
    <w:rsid w:val="00765ACC"/>
    <w:rsid w:val="00771C2A"/>
    <w:rsid w:val="00774146"/>
    <w:rsid w:val="007866F3"/>
    <w:rsid w:val="00786D8E"/>
    <w:rsid w:val="007B14C4"/>
    <w:rsid w:val="007C4DBC"/>
    <w:rsid w:val="007D2EDD"/>
    <w:rsid w:val="007D3AE7"/>
    <w:rsid w:val="007E1B22"/>
    <w:rsid w:val="007E5C8D"/>
    <w:rsid w:val="008007C2"/>
    <w:rsid w:val="00810537"/>
    <w:rsid w:val="00811E88"/>
    <w:rsid w:val="00815E3F"/>
    <w:rsid w:val="008264DE"/>
    <w:rsid w:val="00826731"/>
    <w:rsid w:val="00830A1A"/>
    <w:rsid w:val="00831E1D"/>
    <w:rsid w:val="0083695F"/>
    <w:rsid w:val="00844D5C"/>
    <w:rsid w:val="00872F14"/>
    <w:rsid w:val="00883FFD"/>
    <w:rsid w:val="008A064C"/>
    <w:rsid w:val="008A6940"/>
    <w:rsid w:val="008B3974"/>
    <w:rsid w:val="008B5BFB"/>
    <w:rsid w:val="008C71D1"/>
    <w:rsid w:val="008D4C0E"/>
    <w:rsid w:val="008E0958"/>
    <w:rsid w:val="008E1349"/>
    <w:rsid w:val="008F14F6"/>
    <w:rsid w:val="00907E8B"/>
    <w:rsid w:val="00907EA5"/>
    <w:rsid w:val="00914F68"/>
    <w:rsid w:val="0094109C"/>
    <w:rsid w:val="00941803"/>
    <w:rsid w:val="009579FE"/>
    <w:rsid w:val="00965A86"/>
    <w:rsid w:val="00971A71"/>
    <w:rsid w:val="00972F8B"/>
    <w:rsid w:val="00974130"/>
    <w:rsid w:val="009C3872"/>
    <w:rsid w:val="009D1B83"/>
    <w:rsid w:val="00A1011E"/>
    <w:rsid w:val="00A32DCA"/>
    <w:rsid w:val="00A5024B"/>
    <w:rsid w:val="00A648D9"/>
    <w:rsid w:val="00A70941"/>
    <w:rsid w:val="00A73D20"/>
    <w:rsid w:val="00A96CBD"/>
    <w:rsid w:val="00AA4E53"/>
    <w:rsid w:val="00AB3E35"/>
    <w:rsid w:val="00AC79D1"/>
    <w:rsid w:val="00AD1AC5"/>
    <w:rsid w:val="00AE1235"/>
    <w:rsid w:val="00AF4981"/>
    <w:rsid w:val="00B276C2"/>
    <w:rsid w:val="00B41996"/>
    <w:rsid w:val="00B42E8B"/>
    <w:rsid w:val="00B47510"/>
    <w:rsid w:val="00B51AD7"/>
    <w:rsid w:val="00B5324D"/>
    <w:rsid w:val="00B618DE"/>
    <w:rsid w:val="00B7242C"/>
    <w:rsid w:val="00BB5F80"/>
    <w:rsid w:val="00BC03CB"/>
    <w:rsid w:val="00BC1AEA"/>
    <w:rsid w:val="00BC3D83"/>
    <w:rsid w:val="00BE0E98"/>
    <w:rsid w:val="00BE4BC7"/>
    <w:rsid w:val="00C04B20"/>
    <w:rsid w:val="00C07CF6"/>
    <w:rsid w:val="00C16792"/>
    <w:rsid w:val="00C31350"/>
    <w:rsid w:val="00C41E6E"/>
    <w:rsid w:val="00C47273"/>
    <w:rsid w:val="00C54681"/>
    <w:rsid w:val="00C73D3B"/>
    <w:rsid w:val="00C7447B"/>
    <w:rsid w:val="00C9510D"/>
    <w:rsid w:val="00C95C6A"/>
    <w:rsid w:val="00CE41FE"/>
    <w:rsid w:val="00CF4711"/>
    <w:rsid w:val="00D107AE"/>
    <w:rsid w:val="00D22509"/>
    <w:rsid w:val="00D4376C"/>
    <w:rsid w:val="00D64360"/>
    <w:rsid w:val="00D9262D"/>
    <w:rsid w:val="00D9591A"/>
    <w:rsid w:val="00DA281C"/>
    <w:rsid w:val="00DA3398"/>
    <w:rsid w:val="00DE1FB1"/>
    <w:rsid w:val="00E0109F"/>
    <w:rsid w:val="00E11ABB"/>
    <w:rsid w:val="00E161F1"/>
    <w:rsid w:val="00E37B12"/>
    <w:rsid w:val="00E408FB"/>
    <w:rsid w:val="00E418E5"/>
    <w:rsid w:val="00E46923"/>
    <w:rsid w:val="00E60A93"/>
    <w:rsid w:val="00E90FBE"/>
    <w:rsid w:val="00EA59B6"/>
    <w:rsid w:val="00ED2908"/>
    <w:rsid w:val="00EE0A4E"/>
    <w:rsid w:val="00F0123A"/>
    <w:rsid w:val="00F02A98"/>
    <w:rsid w:val="00F209E9"/>
    <w:rsid w:val="00F32C4E"/>
    <w:rsid w:val="00F427D1"/>
    <w:rsid w:val="00F7402C"/>
    <w:rsid w:val="00F75E69"/>
    <w:rsid w:val="00F76AA9"/>
    <w:rsid w:val="00F82954"/>
    <w:rsid w:val="00F86F55"/>
    <w:rsid w:val="00F9136A"/>
    <w:rsid w:val="00F925B9"/>
    <w:rsid w:val="00F9582E"/>
    <w:rsid w:val="00FA0E43"/>
    <w:rsid w:val="00FA4A61"/>
    <w:rsid w:val="00FB2903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jtpa.org/Planning/Regional-Programs/Complete-Street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treetSmartNJ/posts/20710125930027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0D11E6"/>
    <w:rsid w:val="001833A5"/>
    <w:rsid w:val="00197157"/>
    <w:rsid w:val="002F3411"/>
    <w:rsid w:val="002F3ED5"/>
    <w:rsid w:val="003E682F"/>
    <w:rsid w:val="00452FB2"/>
    <w:rsid w:val="004A4721"/>
    <w:rsid w:val="00543C8A"/>
    <w:rsid w:val="0059014B"/>
    <w:rsid w:val="005A59E7"/>
    <w:rsid w:val="0066527C"/>
    <w:rsid w:val="007412C2"/>
    <w:rsid w:val="007625C4"/>
    <w:rsid w:val="007A7569"/>
    <w:rsid w:val="007E07E1"/>
    <w:rsid w:val="00821171"/>
    <w:rsid w:val="0082684E"/>
    <w:rsid w:val="0082772B"/>
    <w:rsid w:val="008C770C"/>
    <w:rsid w:val="00910A96"/>
    <w:rsid w:val="00994186"/>
    <w:rsid w:val="009947D8"/>
    <w:rsid w:val="009E4A82"/>
    <w:rsid w:val="00A3457C"/>
    <w:rsid w:val="00B04BCE"/>
    <w:rsid w:val="00B70899"/>
    <w:rsid w:val="00BB7FA0"/>
    <w:rsid w:val="00D403D1"/>
    <w:rsid w:val="00DD76A1"/>
    <w:rsid w:val="00E12B61"/>
    <w:rsid w:val="00EC5E03"/>
    <w:rsid w:val="00E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137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11</cp:revision>
  <cp:lastPrinted>2019-02-20T23:47:00Z</cp:lastPrinted>
  <dcterms:created xsi:type="dcterms:W3CDTF">2019-08-30T03:52:00Z</dcterms:created>
  <dcterms:modified xsi:type="dcterms:W3CDTF">2019-09-13T16:49:00Z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